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0EB52342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EB5233D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EB5233E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EB5233F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0EB5234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EB52341" w14:textId="77777777" w:rsidR="00835795" w:rsidRDefault="00835795">
            <w:pPr>
              <w:pStyle w:val="Standard1"/>
            </w:pPr>
          </w:p>
        </w:tc>
      </w:tr>
      <w:tr w:rsidR="00835795" w14:paraId="0EB52350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EB52343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0EB52344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EB5234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B52346" w14:textId="53D68CB1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</w:t>
            </w:r>
            <w:r w:rsidR="00207A5E">
              <w:rPr>
                <w:b/>
                <w:sz w:val="36"/>
                <w:szCs w:val="36"/>
              </w:rPr>
              <w:t>3</w:t>
            </w:r>
            <w:r w:rsidRPr="00A245F2">
              <w:rPr>
                <w:b/>
                <w:sz w:val="36"/>
                <w:szCs w:val="36"/>
              </w:rPr>
              <w:t xml:space="preserve"> ____</w:t>
            </w:r>
          </w:p>
          <w:p w14:paraId="0EB5234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8" w14:textId="08796F0E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207A5E">
              <w:rPr>
                <w:b/>
                <w:sz w:val="24"/>
              </w:rPr>
              <w:t>9</w:t>
            </w:r>
            <w:r w:rsidR="00207A5E" w:rsidRPr="00207A5E">
              <w:rPr>
                <w:b/>
                <w:sz w:val="24"/>
                <w:vertAlign w:val="superscript"/>
              </w:rPr>
              <w:t>th</w:t>
            </w:r>
            <w:r w:rsidR="00207A5E">
              <w:rPr>
                <w:b/>
                <w:sz w:val="24"/>
              </w:rPr>
              <w:t xml:space="preserve"> November</w:t>
            </w:r>
            <w:r w:rsidR="000A6520">
              <w:rPr>
                <w:b/>
                <w:sz w:val="24"/>
              </w:rPr>
              <w:t xml:space="preserve"> 2021</w:t>
            </w:r>
            <w:r>
              <w:rPr>
                <w:b/>
                <w:sz w:val="24"/>
              </w:rPr>
              <w:t xml:space="preserve">                                              Time:</w:t>
            </w:r>
            <w:r w:rsidR="00DB3253">
              <w:rPr>
                <w:b/>
                <w:sz w:val="24"/>
              </w:rPr>
              <w:t xml:space="preserve"> </w:t>
            </w:r>
            <w:r w:rsidR="00704D8A">
              <w:rPr>
                <w:b/>
                <w:sz w:val="24"/>
              </w:rPr>
              <w:t>11:00 – 13:00</w:t>
            </w:r>
          </w:p>
          <w:p w14:paraId="0EB52349" w14:textId="5500304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B3253">
              <w:rPr>
                <w:b/>
                <w:sz w:val="24"/>
              </w:rPr>
              <w:t xml:space="preserve"> Microsoft Teams</w:t>
            </w:r>
          </w:p>
        </w:tc>
        <w:tc>
          <w:tcPr>
            <w:tcW w:w="1559" w:type="dxa"/>
            <w:shd w:val="pct10" w:color="auto" w:fill="auto"/>
          </w:tcPr>
          <w:p w14:paraId="0EB5234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EB5234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EB5234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EB5234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EB52356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EB52351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EB5235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EB5235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EB52354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0EB52355" w14:textId="77777777" w:rsidR="00835795" w:rsidRDefault="00835795">
            <w:pPr>
              <w:pStyle w:val="Standard1"/>
            </w:pPr>
          </w:p>
        </w:tc>
      </w:tr>
      <w:tr w:rsidR="00835795" w14:paraId="0EB5235C" w14:textId="77777777" w:rsidTr="00835795">
        <w:trPr>
          <w:trHeight w:val="465"/>
        </w:trPr>
        <w:tc>
          <w:tcPr>
            <w:tcW w:w="5495" w:type="dxa"/>
            <w:gridSpan w:val="3"/>
          </w:tcPr>
          <w:p w14:paraId="0EB52357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5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5A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5B" w14:textId="77777777" w:rsidR="00835795" w:rsidRDefault="00835795">
            <w:pPr>
              <w:pStyle w:val="Standard1"/>
            </w:pPr>
          </w:p>
        </w:tc>
      </w:tr>
      <w:tr w:rsidR="00835795" w14:paraId="0EB52365" w14:textId="77777777" w:rsidTr="00835795">
        <w:trPr>
          <w:trHeight w:val="981"/>
        </w:trPr>
        <w:tc>
          <w:tcPr>
            <w:tcW w:w="1987" w:type="dxa"/>
            <w:gridSpan w:val="2"/>
          </w:tcPr>
          <w:p w14:paraId="0EB5235D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EB5235E" w14:textId="18BC1FA9" w:rsidR="00835795" w:rsidRDefault="00835795">
            <w:pPr>
              <w:pStyle w:val="Standard1"/>
            </w:pPr>
            <w:r>
              <w:t xml:space="preserve">Team member 1:     </w:t>
            </w:r>
            <w:r w:rsidR="00DB3253">
              <w:t>Jerish Bovas</w:t>
            </w:r>
            <w:r>
              <w:t xml:space="preserve">                    Team member </w:t>
            </w:r>
            <w:r w:rsidR="004B0A23">
              <w:t>2</w:t>
            </w:r>
            <w:r>
              <w:t>:</w:t>
            </w:r>
            <w:r w:rsidR="004B0A23">
              <w:t xml:space="preserve">     </w:t>
            </w:r>
            <w:r w:rsidR="003A155D">
              <w:t>Sanjay Kannan</w:t>
            </w:r>
          </w:p>
          <w:p w14:paraId="1A33908E" w14:textId="23FF8E2E" w:rsidR="004B0A23" w:rsidRDefault="00835795" w:rsidP="00275E67">
            <w:pPr>
              <w:pStyle w:val="Standard1"/>
            </w:pPr>
            <w:r>
              <w:t xml:space="preserve">Team member </w:t>
            </w:r>
            <w:r w:rsidR="004B0A23">
              <w:t>3</w:t>
            </w:r>
            <w:r>
              <w:t xml:space="preserve">:     </w:t>
            </w:r>
            <w:r w:rsidR="003A155D">
              <w:t>Jesse Eathen Huigh</w:t>
            </w:r>
          </w:p>
          <w:p w14:paraId="0EB52360" w14:textId="4C9014F8" w:rsidR="00835795" w:rsidRDefault="00835795" w:rsidP="00275E67">
            <w:pPr>
              <w:pStyle w:val="Standard1"/>
            </w:pPr>
            <w:r>
              <w:t xml:space="preserve">Team member 4: </w:t>
            </w:r>
            <w:r w:rsidR="003A155D">
              <w:t xml:space="preserve">    Naveen Jose</w:t>
            </w:r>
          </w:p>
        </w:tc>
        <w:tc>
          <w:tcPr>
            <w:tcW w:w="1559" w:type="dxa"/>
          </w:tcPr>
          <w:p w14:paraId="0EB5236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2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4" w14:textId="77777777" w:rsidR="00835795" w:rsidRDefault="00835795">
            <w:pPr>
              <w:pStyle w:val="Standard1"/>
            </w:pPr>
          </w:p>
        </w:tc>
      </w:tr>
      <w:bookmarkEnd w:id="3"/>
      <w:tr w:rsidR="00835795" w14:paraId="0EB5236B" w14:textId="77777777" w:rsidTr="00835795">
        <w:trPr>
          <w:trHeight w:val="68"/>
        </w:trPr>
        <w:tc>
          <w:tcPr>
            <w:tcW w:w="5495" w:type="dxa"/>
            <w:gridSpan w:val="3"/>
          </w:tcPr>
          <w:p w14:paraId="0EB52366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67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8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9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A" w14:textId="77777777" w:rsidR="00835795" w:rsidRDefault="00835795">
            <w:pPr>
              <w:pStyle w:val="Standard1"/>
            </w:pPr>
          </w:p>
        </w:tc>
      </w:tr>
      <w:tr w:rsidR="00835795" w14:paraId="0EB52371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C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F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7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0EB5237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2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EB52377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8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0EB5238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B" w14:textId="2C550560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C" w14:textId="4A2B53EC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D" w14:textId="7B3F578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E" w14:textId="480DCB3B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F" w14:textId="543A7392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0EB5238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1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2" w14:textId="54460842" w:rsidR="00835795" w:rsidRDefault="00207A5E" w:rsidP="00F44F3A">
            <w:pPr>
              <w:pStyle w:val="Standard1"/>
              <w:spacing w:before="120" w:after="120"/>
            </w:pPr>
            <w:r>
              <w:t>Meeting with the team members discussing about the sprint 3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3" w14:textId="3F4CADDB" w:rsidR="00835795" w:rsidRDefault="00207A5E" w:rsidP="00F44F3A">
            <w:pPr>
              <w:pStyle w:val="Standard1"/>
              <w:spacing w:before="120" w:after="120"/>
            </w:pPr>
            <w:r>
              <w:t>Spring 3 content discussion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4" w14:textId="70EF36F7" w:rsidR="00835795" w:rsidRDefault="00207A5E" w:rsidP="007C10B5">
            <w:pPr>
              <w:pStyle w:val="Standard1"/>
              <w:spacing w:before="120" w:after="120"/>
              <w:ind w:left="720" w:hanging="720"/>
            </w:pPr>
            <w:r>
              <w:t>11</w:t>
            </w:r>
            <w:r w:rsidR="007C10B5">
              <w:t>-</w:t>
            </w:r>
            <w:r>
              <w:t>09</w:t>
            </w:r>
            <w:r w:rsidR="003711A6">
              <w:t>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5" w14:textId="1BF0833B" w:rsidR="00835795" w:rsidRDefault="003711A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6" w14:textId="28BC04B2" w:rsidR="00835795" w:rsidRDefault="00207A5E" w:rsidP="00F44F3A">
            <w:pPr>
              <w:pStyle w:val="Standard1"/>
              <w:spacing w:before="120" w:after="120"/>
            </w:pPr>
            <w:r>
              <w:t>11</w:t>
            </w:r>
            <w:r w:rsidR="003711A6">
              <w:t>-</w:t>
            </w:r>
            <w:r>
              <w:t>09</w:t>
            </w:r>
            <w:r w:rsidR="003711A6">
              <w:t>-2021</w:t>
            </w:r>
          </w:p>
        </w:tc>
      </w:tr>
      <w:tr w:rsidR="00835795" w14:paraId="0EB5238E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8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9" w14:textId="0CF5DFB8" w:rsidR="00835795" w:rsidRDefault="00207A5E" w:rsidP="00F44F3A">
            <w:pPr>
              <w:pStyle w:val="Standard1"/>
              <w:spacing w:before="120" w:after="120"/>
            </w:pPr>
            <w:r>
              <w:t>Doing more research on the project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A" w14:textId="1B86707A" w:rsidR="00835795" w:rsidRDefault="00207A5E" w:rsidP="00F44F3A">
            <w:pPr>
              <w:pStyle w:val="Standard1"/>
              <w:spacing w:before="120" w:after="120"/>
            </w:pPr>
            <w:r>
              <w:t>Research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B" w14:textId="60978351" w:rsidR="00835795" w:rsidRDefault="00207A5E" w:rsidP="00F44F3A">
            <w:pPr>
              <w:pStyle w:val="Standard1"/>
              <w:spacing w:before="120" w:after="120"/>
            </w:pPr>
            <w:r>
              <w:t>11</w:t>
            </w:r>
            <w:r w:rsidR="009D51CB">
              <w:t>-</w:t>
            </w:r>
            <w:r>
              <w:t>09</w:t>
            </w:r>
            <w:r w:rsidR="009D51CB">
              <w:t>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C" w14:textId="44BF45D9" w:rsidR="00835795" w:rsidRDefault="009D51C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D" w14:textId="785FDFC3" w:rsidR="00835795" w:rsidRDefault="00207A5E" w:rsidP="00F44F3A">
            <w:pPr>
              <w:pStyle w:val="Standard1"/>
              <w:spacing w:before="120" w:after="120"/>
            </w:pPr>
            <w:r>
              <w:t>11</w:t>
            </w:r>
            <w:r w:rsidR="000A5C4A">
              <w:t>-09-2021</w:t>
            </w:r>
          </w:p>
        </w:tc>
      </w:tr>
      <w:tr w:rsidR="00835795" w14:paraId="0EB5239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F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0" w14:textId="2B0EA6CE" w:rsidR="00835795" w:rsidRDefault="00207A5E" w:rsidP="00F44F3A">
            <w:pPr>
              <w:pStyle w:val="Standard1"/>
              <w:spacing w:before="120" w:after="120"/>
            </w:pPr>
            <w:r>
              <w:t>Filling out tasks for sprint 3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1" w14:textId="4B517A59" w:rsidR="00835795" w:rsidRDefault="00207A5E" w:rsidP="00F44F3A">
            <w:pPr>
              <w:pStyle w:val="Standard1"/>
              <w:spacing w:before="120" w:after="120"/>
            </w:pPr>
            <w:r>
              <w:t>Word document work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2" w14:textId="13D79A0A" w:rsidR="00835795" w:rsidRDefault="00207A5E" w:rsidP="00F44F3A">
            <w:pPr>
              <w:pStyle w:val="Standard1"/>
              <w:spacing w:before="120" w:after="120"/>
            </w:pPr>
            <w:r>
              <w:t>11</w:t>
            </w:r>
            <w:r w:rsidR="000775B4">
              <w:t>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3" w14:textId="3162BF34" w:rsidR="00835795" w:rsidRDefault="000775B4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4" w14:textId="36D6C773" w:rsidR="00835795" w:rsidRDefault="00207A5E" w:rsidP="00F44F3A">
            <w:pPr>
              <w:pStyle w:val="Standard1"/>
              <w:spacing w:before="120" w:after="120"/>
            </w:pPr>
            <w:r>
              <w:t>11</w:t>
            </w:r>
            <w:r w:rsidR="000775B4">
              <w:t>-09-2021</w:t>
            </w:r>
          </w:p>
        </w:tc>
      </w:tr>
      <w:tr w:rsidR="00835795" w14:paraId="0EB5239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6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7" w14:textId="16DE6F1C" w:rsidR="00835795" w:rsidRDefault="00207A5E" w:rsidP="00F44F3A">
            <w:pPr>
              <w:pStyle w:val="Standard1"/>
              <w:spacing w:before="120" w:after="120"/>
            </w:pPr>
            <w:r>
              <w:t>Planning for the stakeholder meeting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8" w14:textId="26079D6E" w:rsidR="00835795" w:rsidRDefault="00207A5E" w:rsidP="00F44F3A">
            <w:pPr>
              <w:pStyle w:val="Standard1"/>
              <w:spacing w:before="120" w:after="120"/>
            </w:pPr>
            <w:r>
              <w:t>Contacting through email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9" w14:textId="306104E2" w:rsidR="00835795" w:rsidRDefault="00207A5E" w:rsidP="00F44F3A">
            <w:pPr>
              <w:pStyle w:val="Standard1"/>
              <w:spacing w:before="120" w:after="120"/>
            </w:pPr>
            <w:r>
              <w:t>11-09-2021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A" w14:textId="3DB7779A" w:rsidR="00835795" w:rsidRDefault="00207A5E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B" w14:textId="0A90C77C" w:rsidR="00835795" w:rsidRDefault="00207A5E" w:rsidP="00F44F3A">
            <w:pPr>
              <w:pStyle w:val="Standard1"/>
              <w:spacing w:before="120" w:after="120"/>
            </w:pPr>
            <w:r>
              <w:t>11-09-2021</w:t>
            </w:r>
          </w:p>
        </w:tc>
      </w:tr>
      <w:tr w:rsidR="00835795" w14:paraId="0EB523AD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D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E" w14:textId="7D04489B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207A5E">
              <w:t>11</w:t>
            </w:r>
            <w:r w:rsidR="00AB604A">
              <w:t>-</w:t>
            </w:r>
            <w:r w:rsidR="00207A5E">
              <w:t>16</w:t>
            </w:r>
            <w:r w:rsidR="00AB604A">
              <w:t>-2021</w:t>
            </w:r>
            <w:r w:rsidR="00D03C83">
              <w:t>.</w:t>
            </w:r>
          </w:p>
          <w:p w14:paraId="0EB5239F" w14:textId="225C3AB3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AB604A">
              <w:t>11:00</w:t>
            </w:r>
            <w:r w:rsidR="00D03C83">
              <w:t>.</w:t>
            </w:r>
          </w:p>
          <w:p w14:paraId="0EB523A0" w14:textId="539F53BC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AB604A">
              <w:t xml:space="preserve"> Microsoft teams</w:t>
            </w:r>
            <w:r w:rsidR="00D03C83">
              <w:t>.</w:t>
            </w:r>
          </w:p>
          <w:p w14:paraId="0EB523A1" w14:textId="0395396F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4A4539">
              <w:t>Stake Holder approvel</w:t>
            </w:r>
            <w:r w:rsidR="00D03C83">
              <w:t>.</w:t>
            </w:r>
          </w:p>
          <w:p w14:paraId="0EB523A2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EB523A3" w14:textId="6BA17AF0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207A5E">
              <w:rPr>
                <w:lang w:val="en-GB"/>
              </w:rPr>
              <w:t>Jerish Bovas</w:t>
            </w:r>
          </w:p>
          <w:p w14:paraId="0EB523A4" w14:textId="13D570D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207A5E">
              <w:rPr>
                <w:lang w:val="en-GB"/>
              </w:rPr>
              <w:t>Sanjay Kannan</w:t>
            </w:r>
          </w:p>
          <w:p w14:paraId="0EB523A5" w14:textId="0FD2436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</w:t>
            </w:r>
            <w:r w:rsidR="00207A5E">
              <w:rPr>
                <w:lang w:val="en-GB"/>
              </w:rPr>
              <w:t xml:space="preserve"> Naveen Jose</w:t>
            </w:r>
          </w:p>
          <w:p w14:paraId="0EB523A8" w14:textId="4F84ADF7" w:rsidR="00835795" w:rsidRPr="0016291E" w:rsidRDefault="00835795" w:rsidP="00207A5E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207A5E">
              <w:rPr>
                <w:lang w:val="en-GB"/>
              </w:rPr>
              <w:t xml:space="preserve"> Jesse Hughes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0EB523A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580"/>
    <w:rsid w:val="00062C8D"/>
    <w:rsid w:val="00064F5E"/>
    <w:rsid w:val="00073410"/>
    <w:rsid w:val="000775B4"/>
    <w:rsid w:val="00087F03"/>
    <w:rsid w:val="000A5C4A"/>
    <w:rsid w:val="000A6520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F31EC"/>
    <w:rsid w:val="00207A5E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2937"/>
    <w:rsid w:val="002E4C88"/>
    <w:rsid w:val="002F2A5F"/>
    <w:rsid w:val="002F4041"/>
    <w:rsid w:val="00317406"/>
    <w:rsid w:val="00352278"/>
    <w:rsid w:val="003711A6"/>
    <w:rsid w:val="00375F23"/>
    <w:rsid w:val="00386AD2"/>
    <w:rsid w:val="003A155D"/>
    <w:rsid w:val="003D0276"/>
    <w:rsid w:val="003D2877"/>
    <w:rsid w:val="004070FC"/>
    <w:rsid w:val="00445966"/>
    <w:rsid w:val="00476EF0"/>
    <w:rsid w:val="004A4539"/>
    <w:rsid w:val="004B0A23"/>
    <w:rsid w:val="004C7374"/>
    <w:rsid w:val="004E2405"/>
    <w:rsid w:val="00521C31"/>
    <w:rsid w:val="00534F83"/>
    <w:rsid w:val="00564447"/>
    <w:rsid w:val="005C44D4"/>
    <w:rsid w:val="005F3F0E"/>
    <w:rsid w:val="00610300"/>
    <w:rsid w:val="00641B79"/>
    <w:rsid w:val="006434AF"/>
    <w:rsid w:val="00657935"/>
    <w:rsid w:val="0066588B"/>
    <w:rsid w:val="00674881"/>
    <w:rsid w:val="0068006E"/>
    <w:rsid w:val="006A74BB"/>
    <w:rsid w:val="006C25AC"/>
    <w:rsid w:val="006F3CD5"/>
    <w:rsid w:val="00702DEC"/>
    <w:rsid w:val="00704D8A"/>
    <w:rsid w:val="0071502A"/>
    <w:rsid w:val="0077361D"/>
    <w:rsid w:val="00782380"/>
    <w:rsid w:val="00783355"/>
    <w:rsid w:val="007A22B5"/>
    <w:rsid w:val="007C0B2F"/>
    <w:rsid w:val="007C10B5"/>
    <w:rsid w:val="007D7312"/>
    <w:rsid w:val="007E19F9"/>
    <w:rsid w:val="008029B4"/>
    <w:rsid w:val="00815FE8"/>
    <w:rsid w:val="00835795"/>
    <w:rsid w:val="0083782E"/>
    <w:rsid w:val="008A7CFF"/>
    <w:rsid w:val="008C34CB"/>
    <w:rsid w:val="00914913"/>
    <w:rsid w:val="00952652"/>
    <w:rsid w:val="00976325"/>
    <w:rsid w:val="00982350"/>
    <w:rsid w:val="009D51CB"/>
    <w:rsid w:val="009D7B44"/>
    <w:rsid w:val="009E187C"/>
    <w:rsid w:val="009E5D4F"/>
    <w:rsid w:val="00A12251"/>
    <w:rsid w:val="00A245F2"/>
    <w:rsid w:val="00A77DC2"/>
    <w:rsid w:val="00AA463B"/>
    <w:rsid w:val="00AB604A"/>
    <w:rsid w:val="00AC0DE2"/>
    <w:rsid w:val="00AD2CA9"/>
    <w:rsid w:val="00AD62D4"/>
    <w:rsid w:val="00AE1F19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03C83"/>
    <w:rsid w:val="00D115B1"/>
    <w:rsid w:val="00D6414C"/>
    <w:rsid w:val="00D64A49"/>
    <w:rsid w:val="00D66AF9"/>
    <w:rsid w:val="00D67D9B"/>
    <w:rsid w:val="00DA41A9"/>
    <w:rsid w:val="00DA4ED3"/>
    <w:rsid w:val="00DB269A"/>
    <w:rsid w:val="00DB3253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56D11"/>
    <w:rsid w:val="00F76EEE"/>
    <w:rsid w:val="00FA61CA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2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2021-11-13T02:31:00Z</dcterms:created>
  <dcterms:modified xsi:type="dcterms:W3CDTF">2021-11-13T02:31:00Z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