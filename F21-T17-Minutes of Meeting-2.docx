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983"/>
        <w:gridCol w:w="1127"/>
      </w:tblGrid>
      <w:tr w:rsidR="00835795" w14:paraId="0EB52342" w14:textId="77777777" w:rsidTr="00835795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0EB5233D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559" w:type="dxa"/>
            <w:shd w:val="pct10" w:color="auto" w:fill="auto"/>
          </w:tcPr>
          <w:p w14:paraId="0EB5233E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0EB5233F" w14:textId="77777777" w:rsidR="00835795" w:rsidRDefault="00835795">
            <w:pPr>
              <w:pStyle w:val="Standard1"/>
            </w:pPr>
          </w:p>
        </w:tc>
        <w:tc>
          <w:tcPr>
            <w:tcW w:w="983" w:type="dxa"/>
            <w:shd w:val="pct10" w:color="auto" w:fill="auto"/>
          </w:tcPr>
          <w:p w14:paraId="0EB52340" w14:textId="77777777" w:rsidR="00835795" w:rsidRDefault="00835795">
            <w:pPr>
              <w:pStyle w:val="Standard1"/>
            </w:pPr>
          </w:p>
        </w:tc>
        <w:tc>
          <w:tcPr>
            <w:tcW w:w="1127" w:type="dxa"/>
            <w:shd w:val="pct10" w:color="auto" w:fill="auto"/>
          </w:tcPr>
          <w:p w14:paraId="0EB52341" w14:textId="77777777" w:rsidR="00835795" w:rsidRDefault="00835795">
            <w:pPr>
              <w:pStyle w:val="Standard1"/>
            </w:pPr>
          </w:p>
        </w:tc>
      </w:tr>
      <w:tr w:rsidR="00835795" w14:paraId="0EB52350" w14:textId="77777777" w:rsidTr="00835795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0EB52343" w14:textId="77777777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____</w:t>
            </w:r>
          </w:p>
        </w:tc>
        <w:tc>
          <w:tcPr>
            <w:tcW w:w="3508" w:type="dxa"/>
            <w:shd w:val="pct10" w:color="auto" w:fill="auto"/>
          </w:tcPr>
          <w:p w14:paraId="0EB52344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0EB52345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EB52346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 ____</w:t>
            </w:r>
          </w:p>
          <w:p w14:paraId="0EB52347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EB52348" w14:textId="312489FA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 </w:t>
            </w:r>
            <w:r w:rsidR="000A6520">
              <w:rPr>
                <w:b/>
                <w:sz w:val="24"/>
              </w:rPr>
              <w:t>28</w:t>
            </w:r>
            <w:r w:rsidR="000A6520" w:rsidRPr="000A6520">
              <w:rPr>
                <w:b/>
                <w:sz w:val="24"/>
                <w:vertAlign w:val="superscript"/>
              </w:rPr>
              <w:t>TH</w:t>
            </w:r>
            <w:r w:rsidR="000A6520">
              <w:rPr>
                <w:b/>
                <w:sz w:val="24"/>
              </w:rPr>
              <w:t xml:space="preserve"> September 2021</w:t>
            </w:r>
            <w:r>
              <w:rPr>
                <w:b/>
                <w:sz w:val="24"/>
              </w:rPr>
              <w:t xml:space="preserve">                                              Time:</w:t>
            </w:r>
            <w:r w:rsidR="00DB3253">
              <w:rPr>
                <w:b/>
                <w:sz w:val="24"/>
              </w:rPr>
              <w:t xml:space="preserve"> </w:t>
            </w:r>
            <w:r w:rsidR="00704D8A">
              <w:rPr>
                <w:b/>
                <w:sz w:val="24"/>
              </w:rPr>
              <w:t>11:00 – 13:00</w:t>
            </w:r>
          </w:p>
          <w:p w14:paraId="0EB52349" w14:textId="5500304A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DB3253">
              <w:rPr>
                <w:b/>
                <w:sz w:val="24"/>
              </w:rPr>
              <w:t xml:space="preserve"> Microsoft Teams</w:t>
            </w:r>
          </w:p>
        </w:tc>
        <w:tc>
          <w:tcPr>
            <w:tcW w:w="1559" w:type="dxa"/>
            <w:shd w:val="pct10" w:color="auto" w:fill="auto"/>
          </w:tcPr>
          <w:p w14:paraId="0EB5234A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0EB5234B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983" w:type="dxa"/>
            <w:shd w:val="pct10" w:color="auto" w:fill="auto"/>
          </w:tcPr>
          <w:p w14:paraId="0EB5234C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27" w:type="dxa"/>
            <w:shd w:val="pct10" w:color="auto" w:fill="auto"/>
          </w:tcPr>
          <w:p w14:paraId="0EB5234D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EB5234E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EB5234F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0EB52356" w14:textId="77777777" w:rsidTr="00835795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0EB52351" w14:textId="77777777" w:rsidR="00835795" w:rsidRDefault="00835795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0EB52352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0EB52353" w14:textId="77777777" w:rsidR="00835795" w:rsidRDefault="00835795">
            <w:pPr>
              <w:pStyle w:val="Standard1"/>
            </w:pPr>
          </w:p>
        </w:tc>
        <w:tc>
          <w:tcPr>
            <w:tcW w:w="983" w:type="dxa"/>
            <w:tcBorders>
              <w:bottom w:val="double" w:sz="6" w:space="0" w:color="auto"/>
            </w:tcBorders>
            <w:shd w:val="pct10" w:color="auto" w:fill="auto"/>
          </w:tcPr>
          <w:p w14:paraId="0EB52354" w14:textId="77777777" w:rsidR="00835795" w:rsidRDefault="00835795">
            <w:pPr>
              <w:pStyle w:val="Standard1"/>
            </w:pPr>
          </w:p>
        </w:tc>
        <w:tc>
          <w:tcPr>
            <w:tcW w:w="1127" w:type="dxa"/>
            <w:tcBorders>
              <w:bottom w:val="double" w:sz="6" w:space="0" w:color="auto"/>
            </w:tcBorders>
            <w:shd w:val="pct10" w:color="auto" w:fill="auto"/>
          </w:tcPr>
          <w:p w14:paraId="0EB52355" w14:textId="77777777" w:rsidR="00835795" w:rsidRDefault="00835795">
            <w:pPr>
              <w:pStyle w:val="Standard1"/>
            </w:pPr>
          </w:p>
        </w:tc>
      </w:tr>
      <w:tr w:rsidR="00835795" w14:paraId="0EB5235C" w14:textId="77777777" w:rsidTr="00835795">
        <w:trPr>
          <w:trHeight w:val="465"/>
        </w:trPr>
        <w:tc>
          <w:tcPr>
            <w:tcW w:w="5495" w:type="dxa"/>
            <w:gridSpan w:val="3"/>
          </w:tcPr>
          <w:p w14:paraId="0EB52357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0EB52358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0EB52359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0EB5235A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0EB5235B" w14:textId="77777777" w:rsidR="00835795" w:rsidRDefault="00835795">
            <w:pPr>
              <w:pStyle w:val="Standard1"/>
            </w:pPr>
          </w:p>
        </w:tc>
      </w:tr>
      <w:tr w:rsidR="00835795" w14:paraId="0EB52365" w14:textId="77777777" w:rsidTr="00835795">
        <w:trPr>
          <w:trHeight w:val="981"/>
        </w:trPr>
        <w:tc>
          <w:tcPr>
            <w:tcW w:w="1987" w:type="dxa"/>
            <w:gridSpan w:val="2"/>
          </w:tcPr>
          <w:p w14:paraId="0EB5235D" w14:textId="77777777" w:rsidR="00835795" w:rsidRDefault="00835795">
            <w:bookmarkStart w:id="3" w:name="Attendees" w:colFirst="0" w:colLast="2"/>
            <w:r>
              <w:t>Attendees:</w:t>
            </w:r>
          </w:p>
        </w:tc>
        <w:tc>
          <w:tcPr>
            <w:tcW w:w="3508" w:type="dxa"/>
          </w:tcPr>
          <w:p w14:paraId="0EB5235E" w14:textId="18BC1FA9" w:rsidR="00835795" w:rsidRDefault="00835795">
            <w:pPr>
              <w:pStyle w:val="Standard1"/>
            </w:pPr>
            <w:r>
              <w:t xml:space="preserve">Team member 1:     </w:t>
            </w:r>
            <w:r w:rsidR="00DB3253">
              <w:t>Jerish Bovas</w:t>
            </w:r>
            <w:r>
              <w:t xml:space="preserve">                    Team member </w:t>
            </w:r>
            <w:r w:rsidR="004B0A23">
              <w:t>2</w:t>
            </w:r>
            <w:r>
              <w:t>:</w:t>
            </w:r>
            <w:r w:rsidR="004B0A23">
              <w:t xml:space="preserve">     </w:t>
            </w:r>
            <w:r w:rsidR="003A155D">
              <w:t>Sanjay Kannan</w:t>
            </w:r>
          </w:p>
          <w:p w14:paraId="1A33908E" w14:textId="23FF8E2E" w:rsidR="004B0A23" w:rsidRDefault="00835795" w:rsidP="00275E67">
            <w:pPr>
              <w:pStyle w:val="Standard1"/>
            </w:pPr>
            <w:r>
              <w:t xml:space="preserve">Team member </w:t>
            </w:r>
            <w:r w:rsidR="004B0A23">
              <w:t>3</w:t>
            </w:r>
            <w:r>
              <w:t xml:space="preserve">:     </w:t>
            </w:r>
            <w:r w:rsidR="003A155D">
              <w:t>Jesse Eathen Huigh</w:t>
            </w:r>
          </w:p>
          <w:p w14:paraId="0EB52360" w14:textId="4C9014F8" w:rsidR="00835795" w:rsidRDefault="00835795" w:rsidP="00275E67">
            <w:pPr>
              <w:pStyle w:val="Standard1"/>
            </w:pPr>
            <w:r>
              <w:t xml:space="preserve">Team member 4: </w:t>
            </w:r>
            <w:r w:rsidR="003A155D">
              <w:t xml:space="preserve">    Naveen Jose</w:t>
            </w:r>
          </w:p>
        </w:tc>
        <w:tc>
          <w:tcPr>
            <w:tcW w:w="1559" w:type="dxa"/>
          </w:tcPr>
          <w:p w14:paraId="0EB52361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0EB52362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0EB52363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0EB52364" w14:textId="77777777" w:rsidR="00835795" w:rsidRDefault="00835795">
            <w:pPr>
              <w:pStyle w:val="Standard1"/>
            </w:pPr>
          </w:p>
        </w:tc>
      </w:tr>
      <w:bookmarkEnd w:id="3"/>
      <w:tr w:rsidR="00835795" w14:paraId="0EB5236B" w14:textId="77777777" w:rsidTr="00835795">
        <w:trPr>
          <w:trHeight w:val="68"/>
        </w:trPr>
        <w:tc>
          <w:tcPr>
            <w:tcW w:w="5495" w:type="dxa"/>
            <w:gridSpan w:val="3"/>
          </w:tcPr>
          <w:p w14:paraId="0EB52366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0EB52367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0EB52368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0EB52369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0EB5236A" w14:textId="77777777" w:rsidR="00835795" w:rsidRDefault="00835795">
            <w:pPr>
              <w:pStyle w:val="Standard1"/>
            </w:pPr>
          </w:p>
        </w:tc>
      </w:tr>
      <w:tr w:rsidR="00835795" w14:paraId="0EB52371" w14:textId="77777777" w:rsidTr="00835795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EB5236C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EB5236D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EB5236E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EB5236F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27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EB5237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14:paraId="0EB52379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2" w14:textId="77777777" w:rsidR="00835795" w:rsidRDefault="00835795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3" w14:textId="77777777" w:rsidR="00835795" w:rsidRDefault="00835795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4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5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6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Status</w:t>
            </w:r>
          </w:p>
          <w:p w14:paraId="0EB52377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8" w14:textId="77777777" w:rsidR="00835795" w:rsidRPr="00285969" w:rsidRDefault="00835795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835795" w14:paraId="0EB52380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A" w14:textId="77777777" w:rsidR="00835795" w:rsidRDefault="0083579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B" w14:textId="69D8DA13" w:rsidR="00835795" w:rsidRDefault="00375F23" w:rsidP="00D115B1">
            <w:pPr>
              <w:pStyle w:val="Standard1"/>
              <w:spacing w:before="120" w:after="120"/>
            </w:pPr>
            <w:r>
              <w:t xml:space="preserve">The First </w:t>
            </w:r>
            <w:r w:rsidR="00982350">
              <w:t>meeting</w:t>
            </w:r>
            <w:r>
              <w:t xml:space="preserve"> of the team which was </w:t>
            </w:r>
            <w:r w:rsidR="00982350">
              <w:t>Held</w:t>
            </w:r>
            <w:r>
              <w:t xml:space="preserve"> on last week</w:t>
            </w:r>
            <w:r w:rsidR="00982350">
              <w:t xml:space="preserve"> was </w:t>
            </w:r>
            <w:r w:rsidR="00352278">
              <w:t>successful</w:t>
            </w:r>
            <w:r w:rsidR="00AE1F19">
              <w:t>.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C" w14:textId="29AB4635" w:rsidR="00835795" w:rsidRDefault="00AE1F19" w:rsidP="00D115B1">
            <w:pPr>
              <w:pStyle w:val="Standard1"/>
              <w:spacing w:before="120" w:after="120"/>
            </w:pPr>
            <w:r>
              <w:t xml:space="preserve">Forming the team and </w:t>
            </w:r>
            <w:r w:rsidR="00FA61CA">
              <w:t>assigning responsibilities.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D" w14:textId="22C4BA4E" w:rsidR="00835795" w:rsidRDefault="00D6414C" w:rsidP="00D115B1">
            <w:pPr>
              <w:pStyle w:val="Standard1"/>
              <w:spacing w:before="120" w:after="120"/>
            </w:pPr>
            <w:r>
              <w:t>27</w:t>
            </w:r>
            <w:r w:rsidR="002F4041">
              <w:t>-0</w:t>
            </w:r>
            <w:r>
              <w:t>9</w:t>
            </w:r>
            <w:r w:rsidR="002F4041">
              <w:t>-2021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E" w14:textId="5FFA1EA2" w:rsidR="00835795" w:rsidRDefault="002F4041" w:rsidP="00D115B1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F" w14:textId="42DCF51D" w:rsidR="00835795" w:rsidRDefault="00352278" w:rsidP="00D115B1">
            <w:pPr>
              <w:pStyle w:val="Standard1"/>
              <w:spacing w:before="120" w:after="120"/>
            </w:pPr>
            <w:r>
              <w:t>23-09-2021</w:t>
            </w:r>
          </w:p>
        </w:tc>
      </w:tr>
      <w:tr w:rsidR="00835795" w14:paraId="0EB52387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1" w14:textId="77777777" w:rsidR="00835795" w:rsidRDefault="00835795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2" w14:textId="7CFABDF9" w:rsidR="00835795" w:rsidRDefault="006A74BB" w:rsidP="00F44F3A">
            <w:pPr>
              <w:pStyle w:val="Standard1"/>
              <w:spacing w:before="120" w:after="120"/>
            </w:pPr>
            <w:r>
              <w:t xml:space="preserve">Contacting the stakeholder about the project and getting to know more about there </w:t>
            </w:r>
            <w:r w:rsidR="00057580">
              <w:t xml:space="preserve">expectations. Learning about similar </w:t>
            </w:r>
            <w:r w:rsidR="002E2937">
              <w:t>application on public.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3" w14:textId="541A4418" w:rsidR="00835795" w:rsidRDefault="002E2937" w:rsidP="00F44F3A">
            <w:pPr>
              <w:pStyle w:val="Standard1"/>
              <w:spacing w:before="120" w:after="120"/>
            </w:pPr>
            <w:r>
              <w:t xml:space="preserve">Contacting stake holder and </w:t>
            </w:r>
            <w:r w:rsidR="007C10B5">
              <w:t>learning about the application.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4" w14:textId="5663DA9C" w:rsidR="00835795" w:rsidRDefault="007C10B5" w:rsidP="007C10B5">
            <w:pPr>
              <w:pStyle w:val="Standard1"/>
              <w:spacing w:before="120" w:after="120"/>
              <w:ind w:left="720" w:hanging="720"/>
            </w:pPr>
            <w:r>
              <w:t>28-</w:t>
            </w:r>
            <w:r w:rsidR="003711A6">
              <w:t>09-2021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5" w14:textId="1BF0833B" w:rsidR="00835795" w:rsidRDefault="003711A6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6" w14:textId="3D9C292F" w:rsidR="00835795" w:rsidRDefault="003711A6" w:rsidP="00F44F3A">
            <w:pPr>
              <w:pStyle w:val="Standard1"/>
              <w:spacing w:before="120" w:after="120"/>
            </w:pPr>
            <w:r>
              <w:t>28-09-2021</w:t>
            </w:r>
          </w:p>
        </w:tc>
      </w:tr>
      <w:tr w:rsidR="00835795" w14:paraId="0EB5238E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8" w14:textId="77777777" w:rsidR="00835795" w:rsidRDefault="00835795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9" w14:textId="15829429" w:rsidR="00835795" w:rsidRDefault="00952652" w:rsidP="00F44F3A">
            <w:pPr>
              <w:pStyle w:val="Standard1"/>
              <w:spacing w:before="120" w:after="120"/>
            </w:pPr>
            <w:r>
              <w:t>Setting up a meeting with the stakeholder and the project team members.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A" w14:textId="3406B600" w:rsidR="00835795" w:rsidRDefault="009D51CB" w:rsidP="00F44F3A">
            <w:pPr>
              <w:pStyle w:val="Standard1"/>
              <w:spacing w:before="120" w:after="120"/>
            </w:pPr>
            <w:r>
              <w:t>Setting meeting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B" w14:textId="6BA71F22" w:rsidR="00835795" w:rsidRDefault="009D51CB" w:rsidP="00F44F3A">
            <w:pPr>
              <w:pStyle w:val="Standard1"/>
              <w:spacing w:before="120" w:after="120"/>
            </w:pPr>
            <w:r>
              <w:t>25-09-2021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C" w14:textId="44BF45D9" w:rsidR="00835795" w:rsidRDefault="009D51CB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D" w14:textId="1FB8E1F6" w:rsidR="00835795" w:rsidRDefault="000A5C4A" w:rsidP="00F44F3A">
            <w:pPr>
              <w:pStyle w:val="Standard1"/>
              <w:spacing w:before="120" w:after="120"/>
            </w:pPr>
            <w:r>
              <w:t>25-09-2021</w:t>
            </w:r>
          </w:p>
        </w:tc>
      </w:tr>
      <w:tr w:rsidR="00835795" w14:paraId="0EB52395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F" w14:textId="77777777" w:rsidR="00835795" w:rsidRDefault="00835795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0" w14:textId="0D5BD890" w:rsidR="00835795" w:rsidRDefault="00F56D11" w:rsidP="00F44F3A">
            <w:pPr>
              <w:pStyle w:val="Standard1"/>
              <w:spacing w:before="120" w:after="120"/>
            </w:pPr>
            <w:r>
              <w:t>Talking about what our team members have to offer and getting approval from the stake holder.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1" w14:textId="3E0E1767" w:rsidR="00835795" w:rsidRDefault="000775B4" w:rsidP="00F44F3A">
            <w:pPr>
              <w:pStyle w:val="Standard1"/>
              <w:spacing w:before="120" w:after="120"/>
            </w:pPr>
            <w:r>
              <w:t>Project approval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2" w14:textId="18EB5DE1" w:rsidR="00835795" w:rsidRDefault="000775B4" w:rsidP="00F44F3A">
            <w:pPr>
              <w:pStyle w:val="Standard1"/>
              <w:spacing w:before="120" w:after="120"/>
            </w:pPr>
            <w:r>
              <w:t>28-09-2021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3" w14:textId="3162BF34" w:rsidR="00835795" w:rsidRDefault="000775B4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4" w14:textId="53A3762A" w:rsidR="00835795" w:rsidRDefault="000775B4" w:rsidP="00F44F3A">
            <w:pPr>
              <w:pStyle w:val="Standard1"/>
              <w:spacing w:before="120" w:after="120"/>
            </w:pPr>
            <w:r>
              <w:t>28-09-2021</w:t>
            </w:r>
          </w:p>
        </w:tc>
      </w:tr>
      <w:tr w:rsidR="00835795" w14:paraId="0EB5239C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6" w14:textId="77777777" w:rsidR="00835795" w:rsidRDefault="00835795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7" w14:textId="51DA9825" w:rsidR="00835795" w:rsidRDefault="00064F5E" w:rsidP="00F44F3A">
            <w:pPr>
              <w:pStyle w:val="Standard1"/>
              <w:spacing w:before="120" w:after="120"/>
            </w:pPr>
            <w:r>
              <w:t>Learning about the tools that’s necessary for the project.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8" w14:textId="3E1FF85E" w:rsidR="00835795" w:rsidRDefault="00064F5E" w:rsidP="00F44F3A">
            <w:pPr>
              <w:pStyle w:val="Standard1"/>
              <w:spacing w:before="120" w:after="120"/>
            </w:pPr>
            <w:r>
              <w:t>Research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9" w14:textId="58F30EF6" w:rsidR="00835795" w:rsidRDefault="00DA4ED3" w:rsidP="00F44F3A">
            <w:pPr>
              <w:pStyle w:val="Standard1"/>
              <w:spacing w:before="120" w:after="120"/>
            </w:pPr>
            <w:r>
              <w:t>0</w:t>
            </w:r>
            <w:r w:rsidR="00AB604A">
              <w:t>4</w:t>
            </w:r>
            <w:r>
              <w:t>-10-2021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A" w14:textId="28276668" w:rsidR="00835795" w:rsidRDefault="00DA4ED3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B" w14:textId="2705FE5B" w:rsidR="00835795" w:rsidRDefault="00DA4ED3" w:rsidP="00F44F3A">
            <w:pPr>
              <w:pStyle w:val="Standard1"/>
              <w:spacing w:before="120" w:after="120"/>
            </w:pPr>
            <w:r>
              <w:t>29-09-2021</w:t>
            </w:r>
          </w:p>
        </w:tc>
      </w:tr>
      <w:tr w:rsidR="00835795" w14:paraId="0EB523AD" w14:textId="77777777" w:rsidTr="00835795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D" w14:textId="77777777" w:rsidR="00835795" w:rsidRDefault="00835795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E" w14:textId="4744B1FB" w:rsidR="00835795" w:rsidRDefault="00835795" w:rsidP="00F44F3A">
            <w:pPr>
              <w:pStyle w:val="Standard1"/>
              <w:spacing w:before="120" w:after="120"/>
            </w:pPr>
            <w:r>
              <w:t>Date:</w:t>
            </w:r>
            <w:r w:rsidR="00AB604A">
              <w:t>05-10-2021</w:t>
            </w:r>
            <w:r w:rsidR="00D03C83">
              <w:t>.</w:t>
            </w:r>
          </w:p>
          <w:p w14:paraId="0EB5239F" w14:textId="225C3AB3" w:rsidR="00835795" w:rsidRDefault="00835795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AB604A">
              <w:t>11:00</w:t>
            </w:r>
            <w:r w:rsidR="00D03C83">
              <w:t>.</w:t>
            </w:r>
          </w:p>
          <w:p w14:paraId="0EB523A0" w14:textId="539F53BC" w:rsidR="00835795" w:rsidRDefault="00835795" w:rsidP="00F44F3A">
            <w:pPr>
              <w:pStyle w:val="Standard1"/>
              <w:spacing w:before="120" w:after="120"/>
            </w:pPr>
            <w:r>
              <w:t>Location:</w:t>
            </w:r>
            <w:r w:rsidR="00AB604A">
              <w:t xml:space="preserve"> Microsoft teams</w:t>
            </w:r>
            <w:r w:rsidR="00D03C83">
              <w:t>.</w:t>
            </w:r>
          </w:p>
          <w:p w14:paraId="0EB523A1" w14:textId="4E3147E1" w:rsidR="00835795" w:rsidRDefault="00835795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D03C83">
              <w:t>Meating academic needs.</w:t>
            </w:r>
          </w:p>
          <w:p w14:paraId="0EB523A2" w14:textId="77777777" w:rsidR="00835795" w:rsidRDefault="00835795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0EB523A3" w14:textId="77777777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1: _________________</w:t>
            </w:r>
          </w:p>
          <w:p w14:paraId="0EB523A4" w14:textId="77777777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2: _________________</w:t>
            </w:r>
          </w:p>
          <w:p w14:paraId="0EB523A5" w14:textId="77777777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3: _________________</w:t>
            </w:r>
          </w:p>
          <w:p w14:paraId="0EB523A6" w14:textId="77777777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4: _________________</w:t>
            </w:r>
          </w:p>
          <w:p w14:paraId="0EB523A7" w14:textId="77777777" w:rsidR="00835795" w:rsidRDefault="00835795" w:rsidP="0078238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Team member 5: _________________</w:t>
            </w:r>
          </w:p>
          <w:p w14:paraId="0EB523A8" w14:textId="77777777" w:rsidR="00835795" w:rsidRPr="0016291E" w:rsidRDefault="00835795" w:rsidP="00782380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A9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AA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AB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AC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</w:tbl>
    <w:p w14:paraId="0EB523AE" w14:textId="77777777" w:rsidR="007C0B2F" w:rsidRDefault="007C0B2F" w:rsidP="0016291E">
      <w:pPr>
        <w:rPr>
          <w:lang w:val="en-GB"/>
        </w:rPr>
      </w:pPr>
    </w:p>
    <w:sectPr w:rsidR="007C0B2F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EB"/>
    <w:rsid w:val="00010E16"/>
    <w:rsid w:val="00056104"/>
    <w:rsid w:val="00057580"/>
    <w:rsid w:val="00062C8D"/>
    <w:rsid w:val="00064F5E"/>
    <w:rsid w:val="00073410"/>
    <w:rsid w:val="000775B4"/>
    <w:rsid w:val="00087F03"/>
    <w:rsid w:val="000A5C4A"/>
    <w:rsid w:val="000A6520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1F31EC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2937"/>
    <w:rsid w:val="002E4C88"/>
    <w:rsid w:val="002F2A5F"/>
    <w:rsid w:val="002F4041"/>
    <w:rsid w:val="00317406"/>
    <w:rsid w:val="00352278"/>
    <w:rsid w:val="003711A6"/>
    <w:rsid w:val="00375F23"/>
    <w:rsid w:val="00386AD2"/>
    <w:rsid w:val="003A155D"/>
    <w:rsid w:val="003D0276"/>
    <w:rsid w:val="003D2877"/>
    <w:rsid w:val="004070FC"/>
    <w:rsid w:val="00445966"/>
    <w:rsid w:val="00476EF0"/>
    <w:rsid w:val="004B0A23"/>
    <w:rsid w:val="004C7374"/>
    <w:rsid w:val="004E2405"/>
    <w:rsid w:val="00521C31"/>
    <w:rsid w:val="00534F83"/>
    <w:rsid w:val="00564447"/>
    <w:rsid w:val="005C44D4"/>
    <w:rsid w:val="005F3F0E"/>
    <w:rsid w:val="00610300"/>
    <w:rsid w:val="00641B79"/>
    <w:rsid w:val="006434AF"/>
    <w:rsid w:val="00657935"/>
    <w:rsid w:val="0066588B"/>
    <w:rsid w:val="00674881"/>
    <w:rsid w:val="0068006E"/>
    <w:rsid w:val="006A74BB"/>
    <w:rsid w:val="006C25AC"/>
    <w:rsid w:val="006F3CD5"/>
    <w:rsid w:val="00702DEC"/>
    <w:rsid w:val="00704D8A"/>
    <w:rsid w:val="0071502A"/>
    <w:rsid w:val="0077361D"/>
    <w:rsid w:val="00782380"/>
    <w:rsid w:val="00783355"/>
    <w:rsid w:val="007A22B5"/>
    <w:rsid w:val="007C0B2F"/>
    <w:rsid w:val="007C10B5"/>
    <w:rsid w:val="007D7312"/>
    <w:rsid w:val="007E19F9"/>
    <w:rsid w:val="008029B4"/>
    <w:rsid w:val="00815FE8"/>
    <w:rsid w:val="00835795"/>
    <w:rsid w:val="008A7CFF"/>
    <w:rsid w:val="008C34CB"/>
    <w:rsid w:val="00914913"/>
    <w:rsid w:val="00952652"/>
    <w:rsid w:val="00976325"/>
    <w:rsid w:val="00982350"/>
    <w:rsid w:val="009D51CB"/>
    <w:rsid w:val="009D7B44"/>
    <w:rsid w:val="009E187C"/>
    <w:rsid w:val="009E5D4F"/>
    <w:rsid w:val="00A12251"/>
    <w:rsid w:val="00A245F2"/>
    <w:rsid w:val="00A77DC2"/>
    <w:rsid w:val="00AA463B"/>
    <w:rsid w:val="00AB604A"/>
    <w:rsid w:val="00AC0DE2"/>
    <w:rsid w:val="00AD2CA9"/>
    <w:rsid w:val="00AD62D4"/>
    <w:rsid w:val="00AE1F19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CD13BB"/>
    <w:rsid w:val="00D03C83"/>
    <w:rsid w:val="00D115B1"/>
    <w:rsid w:val="00D6414C"/>
    <w:rsid w:val="00D64A49"/>
    <w:rsid w:val="00D66AF9"/>
    <w:rsid w:val="00D67D9B"/>
    <w:rsid w:val="00DA41A9"/>
    <w:rsid w:val="00DA4ED3"/>
    <w:rsid w:val="00DB269A"/>
    <w:rsid w:val="00DB3253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56D11"/>
    <w:rsid w:val="00F76EEE"/>
    <w:rsid w:val="00FA61CA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B523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C:\Users\My\AppData\Roaming\Microsoft\Templates\Agenda wizard.Wiz</Template>
  <TotalTime>0</TotalTime>
  <Pages>2</Pages>
  <Words>214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2021-10-10T22:51:00Z</dcterms:created>
  <dcterms:modified xsi:type="dcterms:W3CDTF">2021-10-10T22:51:00Z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