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0EB52342" w14:textId="77777777" w:rsidTr="007F78E4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0EB5233D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EB5233E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EB5233F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0EB52340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0EB52341" w14:textId="77777777" w:rsidR="00835795" w:rsidRDefault="00835795">
            <w:pPr>
              <w:pStyle w:val="Standard1"/>
            </w:pPr>
          </w:p>
        </w:tc>
      </w:tr>
      <w:tr w:rsidR="00835795" w14:paraId="0EB52350" w14:textId="77777777" w:rsidTr="007F78E4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EB52343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3508" w:type="dxa"/>
            <w:shd w:val="pct10" w:color="auto" w:fill="auto"/>
          </w:tcPr>
          <w:p w14:paraId="0EB52344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EB52345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EB52346" w14:textId="14525373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</w:t>
            </w:r>
            <w:r w:rsidR="007F78E4">
              <w:rPr>
                <w:b/>
                <w:sz w:val="36"/>
                <w:szCs w:val="36"/>
              </w:rPr>
              <w:t xml:space="preserve"> 4</w:t>
            </w:r>
          </w:p>
          <w:p w14:paraId="0EB52347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8" w14:textId="682D147D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</w:t>
            </w:r>
            <w:r w:rsidR="007F78E4">
              <w:rPr>
                <w:b/>
                <w:sz w:val="24"/>
              </w:rPr>
              <w:t>30</w:t>
            </w:r>
            <w:r w:rsidR="00207A5E" w:rsidRPr="00207A5E">
              <w:rPr>
                <w:b/>
                <w:sz w:val="24"/>
                <w:vertAlign w:val="superscript"/>
              </w:rPr>
              <w:t>th</w:t>
            </w:r>
            <w:r w:rsidR="00207A5E">
              <w:rPr>
                <w:b/>
                <w:sz w:val="24"/>
              </w:rPr>
              <w:t xml:space="preserve"> </w:t>
            </w:r>
            <w:r w:rsidR="007F78E4">
              <w:rPr>
                <w:b/>
                <w:sz w:val="24"/>
              </w:rPr>
              <w:t>December</w:t>
            </w:r>
            <w:r w:rsidR="000A6520">
              <w:rPr>
                <w:b/>
                <w:sz w:val="24"/>
              </w:rPr>
              <w:t xml:space="preserve"> 2021</w:t>
            </w:r>
            <w:r>
              <w:rPr>
                <w:b/>
                <w:sz w:val="24"/>
              </w:rPr>
              <w:t xml:space="preserve">                                              Time:</w:t>
            </w:r>
            <w:r w:rsidR="00DB3253">
              <w:rPr>
                <w:b/>
                <w:sz w:val="24"/>
              </w:rPr>
              <w:t xml:space="preserve"> </w:t>
            </w:r>
            <w:r w:rsidR="00704D8A">
              <w:rPr>
                <w:b/>
                <w:sz w:val="24"/>
              </w:rPr>
              <w:t>11:00 – 13:00</w:t>
            </w:r>
          </w:p>
          <w:p w14:paraId="0EB52349" w14:textId="5500304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B3253">
              <w:rPr>
                <w:b/>
                <w:sz w:val="24"/>
              </w:rPr>
              <w:t xml:space="preserve"> Microsoft Teams</w:t>
            </w:r>
          </w:p>
        </w:tc>
        <w:tc>
          <w:tcPr>
            <w:tcW w:w="1559" w:type="dxa"/>
            <w:shd w:val="pct10" w:color="auto" w:fill="auto"/>
          </w:tcPr>
          <w:p w14:paraId="0EB5234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0EB5234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0EB5234C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0EB5234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234F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EB52356" w14:textId="77777777" w:rsidTr="007F78E4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EB52351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EB52352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EB52353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EB52354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0EB52355" w14:textId="77777777" w:rsidR="00835795" w:rsidRDefault="00835795">
            <w:pPr>
              <w:pStyle w:val="Standard1"/>
            </w:pPr>
          </w:p>
        </w:tc>
      </w:tr>
      <w:tr w:rsidR="00835795" w14:paraId="0EB5235C" w14:textId="77777777" w:rsidTr="007F78E4">
        <w:trPr>
          <w:trHeight w:val="465"/>
        </w:trPr>
        <w:tc>
          <w:tcPr>
            <w:tcW w:w="5495" w:type="dxa"/>
            <w:gridSpan w:val="3"/>
          </w:tcPr>
          <w:p w14:paraId="0EB52357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EB523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59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5A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5B" w14:textId="77777777" w:rsidR="00835795" w:rsidRDefault="00835795">
            <w:pPr>
              <w:pStyle w:val="Standard1"/>
            </w:pPr>
          </w:p>
        </w:tc>
      </w:tr>
      <w:tr w:rsidR="00835795" w14:paraId="0EB52365" w14:textId="77777777" w:rsidTr="007F78E4">
        <w:trPr>
          <w:trHeight w:val="981"/>
        </w:trPr>
        <w:tc>
          <w:tcPr>
            <w:tcW w:w="1987" w:type="dxa"/>
            <w:gridSpan w:val="2"/>
          </w:tcPr>
          <w:p w14:paraId="0EB5235D" w14:textId="77777777"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0EB5235E" w14:textId="18BC1FA9" w:rsidR="00835795" w:rsidRDefault="00835795">
            <w:pPr>
              <w:pStyle w:val="Standard1"/>
            </w:pPr>
            <w:r>
              <w:t xml:space="preserve">Team member 1:     </w:t>
            </w:r>
            <w:r w:rsidR="00DB3253">
              <w:t>Jerish Bovas</w:t>
            </w:r>
            <w:r>
              <w:t xml:space="preserve">                    Team member </w:t>
            </w:r>
            <w:r w:rsidR="004B0A23">
              <w:t>2</w:t>
            </w:r>
            <w:r>
              <w:t>:</w:t>
            </w:r>
            <w:r w:rsidR="004B0A23">
              <w:t xml:space="preserve">     </w:t>
            </w:r>
            <w:r w:rsidR="003A155D">
              <w:t>Sanjay Kannan</w:t>
            </w:r>
          </w:p>
          <w:p w14:paraId="1A33908E" w14:textId="23FF8E2E" w:rsidR="004B0A23" w:rsidRDefault="00835795" w:rsidP="00275E67">
            <w:pPr>
              <w:pStyle w:val="Standard1"/>
            </w:pPr>
            <w:r>
              <w:t xml:space="preserve">Team member </w:t>
            </w:r>
            <w:r w:rsidR="004B0A23">
              <w:t>3</w:t>
            </w:r>
            <w:r>
              <w:t xml:space="preserve">:     </w:t>
            </w:r>
            <w:r w:rsidR="003A155D">
              <w:t>Jesse Eathen Huigh</w:t>
            </w:r>
          </w:p>
          <w:p w14:paraId="0EB52360" w14:textId="4C9014F8" w:rsidR="00835795" w:rsidRDefault="00835795" w:rsidP="00275E67">
            <w:pPr>
              <w:pStyle w:val="Standard1"/>
            </w:pPr>
            <w:r>
              <w:t xml:space="preserve">Team member 4: </w:t>
            </w:r>
            <w:r w:rsidR="003A155D">
              <w:t xml:space="preserve">    Naveen Jose</w:t>
            </w:r>
          </w:p>
        </w:tc>
        <w:tc>
          <w:tcPr>
            <w:tcW w:w="1559" w:type="dxa"/>
          </w:tcPr>
          <w:p w14:paraId="0EB52361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62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63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64" w14:textId="77777777" w:rsidR="00835795" w:rsidRDefault="00835795">
            <w:pPr>
              <w:pStyle w:val="Standard1"/>
            </w:pPr>
          </w:p>
        </w:tc>
      </w:tr>
      <w:bookmarkEnd w:id="3"/>
      <w:tr w:rsidR="00835795" w14:paraId="0EB5236B" w14:textId="77777777" w:rsidTr="007F78E4">
        <w:trPr>
          <w:trHeight w:val="68"/>
        </w:trPr>
        <w:tc>
          <w:tcPr>
            <w:tcW w:w="5495" w:type="dxa"/>
            <w:gridSpan w:val="3"/>
          </w:tcPr>
          <w:p w14:paraId="0EB52366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EB52367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0EB52368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EB52369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EB5236A" w14:textId="77777777" w:rsidR="00835795" w:rsidRDefault="00835795">
            <w:pPr>
              <w:pStyle w:val="Standard1"/>
            </w:pPr>
          </w:p>
        </w:tc>
      </w:tr>
      <w:tr w:rsidR="00835795" w14:paraId="0EB52371" w14:textId="77777777" w:rsidTr="007F78E4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C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D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E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6F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B5237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0EB52379" w14:textId="77777777" w:rsidTr="007F78E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2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3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4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5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6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EB52377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8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0EB52380" w14:textId="77777777" w:rsidTr="007F78E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A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B" w14:textId="2C550560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C" w14:textId="4A2B53EC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D" w14:textId="7B3F578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E" w14:textId="480DCB3B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7F" w14:textId="543A7392" w:rsidR="00835795" w:rsidRDefault="00835795" w:rsidP="00D115B1">
            <w:pPr>
              <w:pStyle w:val="Standard1"/>
              <w:spacing w:before="120" w:after="120"/>
            </w:pPr>
          </w:p>
        </w:tc>
      </w:tr>
      <w:tr w:rsidR="007F78E4" w14:paraId="0EB52387" w14:textId="77777777" w:rsidTr="007F78E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1" w14:textId="77777777" w:rsidR="007F78E4" w:rsidRDefault="007F78E4" w:rsidP="007F78E4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2" w14:textId="2A8A7C3A" w:rsidR="007F78E4" w:rsidRDefault="007F78E4" w:rsidP="007F78E4">
            <w:pPr>
              <w:pStyle w:val="Standard1"/>
              <w:spacing w:before="120" w:after="120"/>
            </w:pPr>
            <w:r>
              <w:t>Meeting with the team members discussing about the sprint 4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3" w14:textId="26EAE498" w:rsidR="007F78E4" w:rsidRDefault="007F78E4" w:rsidP="007F78E4">
            <w:pPr>
              <w:pStyle w:val="Standard1"/>
              <w:spacing w:before="120" w:after="120"/>
            </w:pPr>
            <w:r>
              <w:t>Spring 4 content discussion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4" w14:textId="3B8721EC" w:rsidR="007F78E4" w:rsidRDefault="007F78E4" w:rsidP="007F78E4">
            <w:pPr>
              <w:pStyle w:val="Standard1"/>
              <w:spacing w:before="120" w:after="120"/>
              <w:ind w:left="720" w:hanging="720"/>
            </w:pPr>
            <w:r>
              <w:t>11-30-2021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5" w14:textId="1BF0833B" w:rsidR="007F78E4" w:rsidRDefault="007F78E4" w:rsidP="007F78E4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6" w14:textId="123D1C1C" w:rsidR="007F78E4" w:rsidRDefault="007F78E4" w:rsidP="007F78E4">
            <w:pPr>
              <w:pStyle w:val="Standard1"/>
              <w:spacing w:before="120" w:after="120"/>
            </w:pPr>
            <w:r>
              <w:t>11-30-2021</w:t>
            </w:r>
          </w:p>
        </w:tc>
      </w:tr>
      <w:tr w:rsidR="007F78E4" w14:paraId="0EB5238E" w14:textId="77777777" w:rsidTr="007F78E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8" w14:textId="77777777" w:rsidR="007F78E4" w:rsidRDefault="007F78E4" w:rsidP="007F78E4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9" w14:textId="0CF5DFB8" w:rsidR="007F78E4" w:rsidRDefault="007F78E4" w:rsidP="007F78E4">
            <w:pPr>
              <w:pStyle w:val="Standard1"/>
              <w:spacing w:before="120" w:after="120"/>
            </w:pPr>
            <w:r>
              <w:t>Doing more research on the project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A" w14:textId="1B86707A" w:rsidR="007F78E4" w:rsidRDefault="007F78E4" w:rsidP="007F78E4">
            <w:pPr>
              <w:pStyle w:val="Standard1"/>
              <w:spacing w:before="120" w:after="120"/>
            </w:pPr>
            <w:r>
              <w:t>Research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B" w14:textId="3BDD0358" w:rsidR="007F78E4" w:rsidRDefault="007F78E4" w:rsidP="007F78E4">
            <w:pPr>
              <w:pStyle w:val="Standard1"/>
              <w:spacing w:before="120" w:after="120"/>
            </w:pPr>
            <w:r>
              <w:t>11-30-2021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C" w14:textId="44BF45D9" w:rsidR="007F78E4" w:rsidRDefault="007F78E4" w:rsidP="007F78E4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D" w14:textId="60BF8A6D" w:rsidR="007F78E4" w:rsidRDefault="007F78E4" w:rsidP="007F78E4">
            <w:pPr>
              <w:pStyle w:val="Standard1"/>
              <w:spacing w:before="120" w:after="120"/>
            </w:pPr>
            <w:r>
              <w:t>11-30-2021</w:t>
            </w:r>
          </w:p>
        </w:tc>
      </w:tr>
      <w:tr w:rsidR="007F78E4" w14:paraId="0EB52395" w14:textId="77777777" w:rsidTr="007F78E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8F" w14:textId="77777777" w:rsidR="007F78E4" w:rsidRDefault="007F78E4" w:rsidP="007F78E4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0" w14:textId="538B2A6F" w:rsidR="007F78E4" w:rsidRDefault="007F78E4" w:rsidP="007F78E4">
            <w:pPr>
              <w:pStyle w:val="Standard1"/>
              <w:spacing w:before="120" w:after="120"/>
            </w:pPr>
            <w:r>
              <w:t>Filling out tasks for sprint 4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1" w14:textId="4B517A59" w:rsidR="007F78E4" w:rsidRDefault="007F78E4" w:rsidP="007F78E4">
            <w:pPr>
              <w:pStyle w:val="Standard1"/>
              <w:spacing w:before="120" w:after="120"/>
            </w:pPr>
            <w:r>
              <w:t>Word document work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2" w14:textId="5B71881B" w:rsidR="007F78E4" w:rsidRDefault="007F78E4" w:rsidP="007F78E4">
            <w:pPr>
              <w:pStyle w:val="Standard1"/>
              <w:spacing w:before="120" w:after="120"/>
            </w:pPr>
            <w:r>
              <w:t>11-30-2021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3" w14:textId="3162BF34" w:rsidR="007F78E4" w:rsidRDefault="007F78E4" w:rsidP="007F78E4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4" w14:textId="76F3F3AA" w:rsidR="007F78E4" w:rsidRDefault="007F78E4" w:rsidP="007F78E4">
            <w:pPr>
              <w:pStyle w:val="Standard1"/>
              <w:spacing w:before="120" w:after="120"/>
            </w:pPr>
            <w:r>
              <w:t>12-06-2021</w:t>
            </w:r>
          </w:p>
        </w:tc>
      </w:tr>
      <w:tr w:rsidR="007F78E4" w14:paraId="0EB5239C" w14:textId="77777777" w:rsidTr="007F78E4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6" w14:textId="77777777" w:rsidR="007F78E4" w:rsidRDefault="007F78E4" w:rsidP="007F78E4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7" w14:textId="16DE6F1C" w:rsidR="007F78E4" w:rsidRDefault="007F78E4" w:rsidP="007F78E4">
            <w:pPr>
              <w:pStyle w:val="Standard1"/>
              <w:spacing w:before="120" w:after="120"/>
            </w:pPr>
            <w:r>
              <w:t>Planning for the stakeholder meeting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8" w14:textId="26079D6E" w:rsidR="007F78E4" w:rsidRDefault="007F78E4" w:rsidP="007F78E4">
            <w:pPr>
              <w:pStyle w:val="Standard1"/>
              <w:spacing w:before="120" w:after="120"/>
            </w:pPr>
            <w:r>
              <w:t>Contacting through email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9" w14:textId="0AACCA22" w:rsidR="007F78E4" w:rsidRDefault="007F78E4" w:rsidP="007F78E4">
            <w:pPr>
              <w:pStyle w:val="Standard1"/>
              <w:spacing w:before="120" w:after="120"/>
            </w:pPr>
            <w:r>
              <w:t>11-30-2021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A" w14:textId="3DB7779A" w:rsidR="007F78E4" w:rsidRDefault="007F78E4" w:rsidP="007F78E4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B" w14:textId="53361FD2" w:rsidR="007F78E4" w:rsidRDefault="007F78E4" w:rsidP="007F78E4">
            <w:pPr>
              <w:pStyle w:val="Standard1"/>
              <w:spacing w:before="120" w:after="120"/>
            </w:pPr>
            <w:r>
              <w:t>1</w:t>
            </w:r>
            <w:r>
              <w:t>2</w:t>
            </w:r>
            <w:r>
              <w:t>-</w:t>
            </w:r>
            <w:r>
              <w:t>04-</w:t>
            </w:r>
            <w:r>
              <w:t>2021</w:t>
            </w:r>
          </w:p>
        </w:tc>
      </w:tr>
      <w:tr w:rsidR="007F78E4" w14:paraId="0EB523AD" w14:textId="77777777" w:rsidTr="007F78E4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D" w14:textId="77777777" w:rsidR="007F78E4" w:rsidRDefault="007F78E4" w:rsidP="007F78E4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9E" w14:textId="060D8AEE" w:rsidR="007F78E4" w:rsidRDefault="007F78E4" w:rsidP="007F78E4">
            <w:pPr>
              <w:pStyle w:val="Standard1"/>
              <w:spacing w:before="120" w:after="120"/>
            </w:pPr>
            <w:r>
              <w:t>Date:12-</w:t>
            </w:r>
            <w:r w:rsidR="00162DCA">
              <w:t>16</w:t>
            </w:r>
            <w:r>
              <w:t>-2021.</w:t>
            </w:r>
          </w:p>
          <w:p w14:paraId="0EB5239F" w14:textId="225C3AB3" w:rsidR="007F78E4" w:rsidRDefault="007F78E4" w:rsidP="007F78E4">
            <w:pPr>
              <w:pStyle w:val="Standard1"/>
              <w:spacing w:before="120" w:after="120"/>
            </w:pPr>
            <w:r>
              <w:t>Time: 11:00.</w:t>
            </w:r>
          </w:p>
          <w:p w14:paraId="0EB523A0" w14:textId="539F53BC" w:rsidR="007F78E4" w:rsidRDefault="007F78E4" w:rsidP="007F78E4">
            <w:pPr>
              <w:pStyle w:val="Standard1"/>
              <w:spacing w:before="120" w:after="120"/>
            </w:pPr>
            <w:r>
              <w:t>Location: Microsoft teams.</w:t>
            </w:r>
          </w:p>
          <w:p w14:paraId="0EB523A1" w14:textId="0395396F" w:rsidR="007F78E4" w:rsidRDefault="007F78E4" w:rsidP="007F78E4">
            <w:pPr>
              <w:pStyle w:val="Standard1"/>
              <w:spacing w:before="120" w:after="120"/>
            </w:pPr>
            <w:r>
              <w:t>Agenda: Stake Holder approvel.</w:t>
            </w:r>
          </w:p>
          <w:p w14:paraId="0EB523A2" w14:textId="77777777" w:rsidR="007F78E4" w:rsidRDefault="007F78E4" w:rsidP="007F78E4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EB523A3" w14:textId="6BA17AF0" w:rsidR="007F78E4" w:rsidRDefault="007F78E4" w:rsidP="007F78E4">
            <w:pPr>
              <w:rPr>
                <w:lang w:val="en-GB"/>
              </w:rPr>
            </w:pPr>
            <w:r>
              <w:rPr>
                <w:lang w:val="en-GB"/>
              </w:rPr>
              <w:t>Team member 1: Jerish Bovas</w:t>
            </w:r>
          </w:p>
          <w:p w14:paraId="0EB523A4" w14:textId="13D570D7" w:rsidR="007F78E4" w:rsidRDefault="007F78E4" w:rsidP="007F78E4">
            <w:pPr>
              <w:rPr>
                <w:lang w:val="en-GB"/>
              </w:rPr>
            </w:pPr>
            <w:r>
              <w:rPr>
                <w:lang w:val="en-GB"/>
              </w:rPr>
              <w:t>Team member 2: Sanjay Kannan</w:t>
            </w:r>
          </w:p>
          <w:p w14:paraId="0EB523A5" w14:textId="0FD24366" w:rsidR="007F78E4" w:rsidRDefault="007F78E4" w:rsidP="007F78E4">
            <w:pPr>
              <w:rPr>
                <w:lang w:val="en-GB"/>
              </w:rPr>
            </w:pPr>
            <w:r>
              <w:rPr>
                <w:lang w:val="en-GB"/>
              </w:rPr>
              <w:t>Team member 3: Naveen Jose</w:t>
            </w:r>
          </w:p>
          <w:p w14:paraId="0EB523A8" w14:textId="4F84ADF7" w:rsidR="007F78E4" w:rsidRPr="0016291E" w:rsidRDefault="007F78E4" w:rsidP="007F78E4">
            <w:pPr>
              <w:rPr>
                <w:lang w:val="en-GB"/>
              </w:rPr>
            </w:pPr>
            <w:r>
              <w:rPr>
                <w:lang w:val="en-GB"/>
              </w:rPr>
              <w:t>Team member 4: Jesse Hughes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9" w14:textId="77777777" w:rsidR="007F78E4" w:rsidRDefault="007F78E4" w:rsidP="007F78E4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A" w14:textId="77777777" w:rsidR="007F78E4" w:rsidRDefault="007F78E4" w:rsidP="007F78E4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B" w14:textId="77777777" w:rsidR="007F78E4" w:rsidRDefault="007F78E4" w:rsidP="007F78E4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523AC" w14:textId="77777777" w:rsidR="007F78E4" w:rsidRDefault="007F78E4" w:rsidP="007F78E4">
            <w:pPr>
              <w:pStyle w:val="Standard1"/>
              <w:spacing w:before="120" w:after="120"/>
            </w:pPr>
          </w:p>
        </w:tc>
      </w:tr>
    </w:tbl>
    <w:p w14:paraId="0EB523A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57580"/>
    <w:rsid w:val="00062C8D"/>
    <w:rsid w:val="00064F5E"/>
    <w:rsid w:val="00073410"/>
    <w:rsid w:val="000775B4"/>
    <w:rsid w:val="00087F03"/>
    <w:rsid w:val="000A5C4A"/>
    <w:rsid w:val="000A6520"/>
    <w:rsid w:val="000B66C5"/>
    <w:rsid w:val="000D29B9"/>
    <w:rsid w:val="000E1E0D"/>
    <w:rsid w:val="00120431"/>
    <w:rsid w:val="0012691A"/>
    <w:rsid w:val="00136D2C"/>
    <w:rsid w:val="0016291E"/>
    <w:rsid w:val="00162DCA"/>
    <w:rsid w:val="00187519"/>
    <w:rsid w:val="001B7575"/>
    <w:rsid w:val="001D01D2"/>
    <w:rsid w:val="001F31EC"/>
    <w:rsid w:val="00207A5E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2937"/>
    <w:rsid w:val="002E4C88"/>
    <w:rsid w:val="002F2A5F"/>
    <w:rsid w:val="002F4041"/>
    <w:rsid w:val="00317406"/>
    <w:rsid w:val="00352278"/>
    <w:rsid w:val="003711A6"/>
    <w:rsid w:val="00375F23"/>
    <w:rsid w:val="00386AD2"/>
    <w:rsid w:val="003A155D"/>
    <w:rsid w:val="003D0276"/>
    <w:rsid w:val="003D2877"/>
    <w:rsid w:val="003F69F2"/>
    <w:rsid w:val="004070FC"/>
    <w:rsid w:val="00445966"/>
    <w:rsid w:val="00476EF0"/>
    <w:rsid w:val="004A4539"/>
    <w:rsid w:val="004B0A23"/>
    <w:rsid w:val="004C7374"/>
    <w:rsid w:val="004E2405"/>
    <w:rsid w:val="00521C31"/>
    <w:rsid w:val="00534F83"/>
    <w:rsid w:val="00564447"/>
    <w:rsid w:val="005C44D4"/>
    <w:rsid w:val="005F3F0E"/>
    <w:rsid w:val="00610300"/>
    <w:rsid w:val="00641B79"/>
    <w:rsid w:val="006434AF"/>
    <w:rsid w:val="00657935"/>
    <w:rsid w:val="0066588B"/>
    <w:rsid w:val="00674881"/>
    <w:rsid w:val="0068006E"/>
    <w:rsid w:val="006A74BB"/>
    <w:rsid w:val="006C25AC"/>
    <w:rsid w:val="006F3CD5"/>
    <w:rsid w:val="00702DEC"/>
    <w:rsid w:val="00704D8A"/>
    <w:rsid w:val="0071502A"/>
    <w:rsid w:val="0077361D"/>
    <w:rsid w:val="00782380"/>
    <w:rsid w:val="00783355"/>
    <w:rsid w:val="007A22B5"/>
    <w:rsid w:val="007C0B2F"/>
    <w:rsid w:val="007C10B5"/>
    <w:rsid w:val="007D7312"/>
    <w:rsid w:val="007E19F9"/>
    <w:rsid w:val="007F78E4"/>
    <w:rsid w:val="008029B4"/>
    <w:rsid w:val="00815FE8"/>
    <w:rsid w:val="00835795"/>
    <w:rsid w:val="0083782E"/>
    <w:rsid w:val="008A7CFF"/>
    <w:rsid w:val="008C34CB"/>
    <w:rsid w:val="00914913"/>
    <w:rsid w:val="00952652"/>
    <w:rsid w:val="00976325"/>
    <w:rsid w:val="00982350"/>
    <w:rsid w:val="009D51CB"/>
    <w:rsid w:val="009D7B44"/>
    <w:rsid w:val="009E187C"/>
    <w:rsid w:val="009E5D4F"/>
    <w:rsid w:val="00A12251"/>
    <w:rsid w:val="00A245F2"/>
    <w:rsid w:val="00A77DC2"/>
    <w:rsid w:val="00AA463B"/>
    <w:rsid w:val="00AB604A"/>
    <w:rsid w:val="00AC0DE2"/>
    <w:rsid w:val="00AD2CA9"/>
    <w:rsid w:val="00AD62D4"/>
    <w:rsid w:val="00AE1F19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03C83"/>
    <w:rsid w:val="00D115B1"/>
    <w:rsid w:val="00D6414C"/>
    <w:rsid w:val="00D64A49"/>
    <w:rsid w:val="00D66AF9"/>
    <w:rsid w:val="00D67D9B"/>
    <w:rsid w:val="00DA41A9"/>
    <w:rsid w:val="00DA4ED3"/>
    <w:rsid w:val="00DB269A"/>
    <w:rsid w:val="00DB3253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56D11"/>
    <w:rsid w:val="00F76EEE"/>
    <w:rsid w:val="00FA61CA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52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2021-12-08T12:28:00Z</dcterms:created>
  <dcterms:modified xsi:type="dcterms:W3CDTF">2021-12-08T12:34:00Z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