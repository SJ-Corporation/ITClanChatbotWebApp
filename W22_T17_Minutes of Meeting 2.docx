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3ADE58A1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6552410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4B554796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21A8342A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4CE5ED99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2BD8E538" w14:textId="77777777" w:rsidR="00835795" w:rsidRDefault="00835795">
            <w:pPr>
              <w:pStyle w:val="Standard1"/>
            </w:pPr>
          </w:p>
        </w:tc>
      </w:tr>
      <w:tr w:rsidR="00835795" w14:paraId="64E0E1C6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7EFAF6AB" w14:textId="13D9E2FF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</w:t>
            </w:r>
            <w:r w:rsidR="00A066D5">
              <w:rPr>
                <w:b/>
                <w:sz w:val="40"/>
              </w:rPr>
              <w:t xml:space="preserve"> T17</w:t>
            </w:r>
          </w:p>
        </w:tc>
        <w:tc>
          <w:tcPr>
            <w:tcW w:w="3508" w:type="dxa"/>
            <w:shd w:val="pct10" w:color="auto" w:fill="auto"/>
          </w:tcPr>
          <w:p w14:paraId="7CD60AAF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3A64D27C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8EBC313" w14:textId="32BA9536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B136B7">
              <w:rPr>
                <w:b/>
                <w:sz w:val="36"/>
                <w:szCs w:val="36"/>
              </w:rPr>
              <w:t xml:space="preserve"> </w:t>
            </w:r>
            <w:r w:rsidR="00BE2692">
              <w:rPr>
                <w:b/>
                <w:sz w:val="36"/>
                <w:szCs w:val="36"/>
              </w:rPr>
              <w:t>4</w:t>
            </w:r>
            <w:r w:rsidRPr="00A245F2">
              <w:rPr>
                <w:b/>
                <w:sz w:val="36"/>
                <w:szCs w:val="36"/>
              </w:rPr>
              <w:t xml:space="preserve"> </w:t>
            </w:r>
          </w:p>
          <w:p w14:paraId="17A79C8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42D8F3D" w14:textId="33C434D1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               </w:t>
            </w:r>
            <w:r w:rsidR="00BE2692">
              <w:rPr>
                <w:b/>
                <w:sz w:val="24"/>
              </w:rPr>
              <w:t>Feb</w:t>
            </w:r>
            <w:r w:rsidR="00B136B7">
              <w:rPr>
                <w:b/>
                <w:sz w:val="24"/>
              </w:rPr>
              <w:t xml:space="preserve"> </w:t>
            </w:r>
            <w:r w:rsidR="00BE2692">
              <w:rPr>
                <w:b/>
                <w:sz w:val="24"/>
              </w:rPr>
              <w:t>14</w:t>
            </w:r>
            <w:r w:rsidR="00B136B7">
              <w:rPr>
                <w:b/>
                <w:sz w:val="24"/>
              </w:rPr>
              <w:t xml:space="preserve">, </w:t>
            </w:r>
            <w:proofErr w:type="gramStart"/>
            <w:r w:rsidR="00B136B7">
              <w:rPr>
                <w:b/>
                <w:sz w:val="24"/>
              </w:rPr>
              <w:t>2022</w:t>
            </w:r>
            <w:proofErr w:type="gramEnd"/>
            <w:r>
              <w:rPr>
                <w:b/>
                <w:sz w:val="24"/>
              </w:rPr>
              <w:t xml:space="preserve">                              Time:</w:t>
            </w:r>
            <w:r w:rsidR="00B136B7">
              <w:rPr>
                <w:b/>
                <w:sz w:val="24"/>
              </w:rPr>
              <w:t xml:space="preserve">                   </w:t>
            </w:r>
            <w:r w:rsidR="00BE2692">
              <w:rPr>
                <w:b/>
                <w:sz w:val="24"/>
              </w:rPr>
              <w:t>09</w:t>
            </w:r>
            <w:r w:rsidR="00B136B7">
              <w:rPr>
                <w:b/>
                <w:sz w:val="24"/>
              </w:rPr>
              <w:t>:00 AM</w:t>
            </w:r>
          </w:p>
          <w:p w14:paraId="32DCCB9C" w14:textId="6C02B8C1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B136B7">
              <w:rPr>
                <w:b/>
                <w:sz w:val="24"/>
              </w:rPr>
              <w:t xml:space="preserve">            Online, Microsoft Teams</w:t>
            </w:r>
          </w:p>
        </w:tc>
        <w:tc>
          <w:tcPr>
            <w:tcW w:w="1559" w:type="dxa"/>
            <w:shd w:val="pct10" w:color="auto" w:fill="auto"/>
          </w:tcPr>
          <w:p w14:paraId="5B7BFF34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3EFA5E6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26059B6C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40284292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38EA7B0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2C4042B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1D29A46C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22426863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68AB5051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F350FAA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1A6B73E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73D067C3" w14:textId="77777777" w:rsidR="00835795" w:rsidRDefault="00835795">
            <w:pPr>
              <w:pStyle w:val="Standard1"/>
            </w:pPr>
          </w:p>
        </w:tc>
      </w:tr>
      <w:tr w:rsidR="00835795" w14:paraId="4CCFFDAF" w14:textId="77777777" w:rsidTr="00835795">
        <w:trPr>
          <w:trHeight w:val="465"/>
        </w:trPr>
        <w:tc>
          <w:tcPr>
            <w:tcW w:w="5495" w:type="dxa"/>
            <w:gridSpan w:val="3"/>
          </w:tcPr>
          <w:p w14:paraId="6195768F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3DF2360C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10104BFF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5C401CBF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229BC48C" w14:textId="77777777" w:rsidR="00835795" w:rsidRDefault="00835795">
            <w:pPr>
              <w:pStyle w:val="Standard1"/>
            </w:pPr>
          </w:p>
        </w:tc>
      </w:tr>
      <w:tr w:rsidR="00835795" w14:paraId="61E3C265" w14:textId="77777777" w:rsidTr="00835795">
        <w:trPr>
          <w:trHeight w:val="981"/>
        </w:trPr>
        <w:tc>
          <w:tcPr>
            <w:tcW w:w="1987" w:type="dxa"/>
            <w:gridSpan w:val="2"/>
          </w:tcPr>
          <w:p w14:paraId="6243FFB5" w14:textId="77777777"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02C50B55" w14:textId="72E03D2A" w:rsidR="00835795" w:rsidRDefault="00B136B7" w:rsidP="00275E67">
            <w:pPr>
              <w:pStyle w:val="Standard1"/>
            </w:pPr>
            <w:r>
              <w:t>Team member 1:  Jerish Bovas</w:t>
            </w:r>
          </w:p>
          <w:p w14:paraId="7B35C4BE" w14:textId="1A5D9314" w:rsidR="00B136B7" w:rsidRDefault="00B136B7" w:rsidP="00275E67">
            <w:pPr>
              <w:pStyle w:val="Standard1"/>
            </w:pPr>
            <w:r>
              <w:t>Team member 2:  Sanjay Kannan</w:t>
            </w:r>
          </w:p>
          <w:p w14:paraId="7EC65288" w14:textId="2AC73D02" w:rsidR="00B136B7" w:rsidRDefault="00B136B7" w:rsidP="00275E67">
            <w:pPr>
              <w:pStyle w:val="Standard1"/>
            </w:pPr>
            <w:r>
              <w:t>Team member 3:  Jesse Hughes</w:t>
            </w:r>
          </w:p>
          <w:p w14:paraId="732FC297" w14:textId="19BA4409" w:rsidR="00B136B7" w:rsidRDefault="00B136B7" w:rsidP="00275E67">
            <w:pPr>
              <w:pStyle w:val="Standard1"/>
            </w:pPr>
            <w:r>
              <w:t>Team member 4:  Naveen Jose</w:t>
            </w:r>
          </w:p>
        </w:tc>
        <w:tc>
          <w:tcPr>
            <w:tcW w:w="1559" w:type="dxa"/>
          </w:tcPr>
          <w:p w14:paraId="0A490B7A" w14:textId="01A1B1F3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F49FB19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4432B544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6860BA9B" w14:textId="77777777" w:rsidR="00835795" w:rsidRDefault="00835795">
            <w:pPr>
              <w:pStyle w:val="Standard1"/>
            </w:pPr>
          </w:p>
        </w:tc>
      </w:tr>
      <w:bookmarkEnd w:id="3"/>
      <w:tr w:rsidR="00835795" w14:paraId="13F2BC98" w14:textId="77777777" w:rsidTr="00835795">
        <w:trPr>
          <w:trHeight w:val="68"/>
        </w:trPr>
        <w:tc>
          <w:tcPr>
            <w:tcW w:w="5495" w:type="dxa"/>
            <w:gridSpan w:val="3"/>
          </w:tcPr>
          <w:p w14:paraId="79A580B8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5D47FF7D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E2146F0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4DAB2793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3A1A09B2" w14:textId="77777777" w:rsidR="00835795" w:rsidRDefault="00835795">
            <w:pPr>
              <w:pStyle w:val="Standard1"/>
            </w:pPr>
          </w:p>
        </w:tc>
      </w:tr>
      <w:tr w:rsidR="00835795" w14:paraId="3CC5591B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239DF45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13741E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E8A4C5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05EF96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DC5150C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6D90FCD6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F84270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9B687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7C2BFE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065AD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394C60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633F75D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56143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2F6996C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40921A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31F318" w14:textId="701D5DCB" w:rsidR="00835795" w:rsidRDefault="00BE2692" w:rsidP="00D115B1">
            <w:pPr>
              <w:pStyle w:val="Standard1"/>
              <w:spacing w:before="120" w:after="120"/>
            </w:pPr>
            <w:r>
              <w:t xml:space="preserve">Project completion – </w:t>
            </w:r>
            <w:proofErr w:type="gramStart"/>
            <w:r>
              <w:t>half way</w:t>
            </w:r>
            <w:proofErr w:type="gram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7BF1B" w14:textId="0D9B781E" w:rsidR="00835795" w:rsidRDefault="00FD1D17" w:rsidP="00D115B1">
            <w:pPr>
              <w:pStyle w:val="Standard1"/>
              <w:spacing w:before="120" w:after="120"/>
            </w:pPr>
            <w:r>
              <w:t>Complete project with half features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7B2B0D" w14:textId="08802123" w:rsidR="00835795" w:rsidRDefault="00FD1D17" w:rsidP="00D115B1">
            <w:pPr>
              <w:pStyle w:val="Standard1"/>
              <w:spacing w:before="120" w:after="120"/>
            </w:pPr>
            <w:r>
              <w:t>Feb 14, 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F6D0F" w14:textId="0E6B11F8" w:rsidR="00835795" w:rsidRDefault="0035216B" w:rsidP="00D115B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77C267" w14:textId="2B6BE693" w:rsidR="00835795" w:rsidRDefault="00016F34" w:rsidP="00D115B1">
            <w:pPr>
              <w:pStyle w:val="Standard1"/>
              <w:spacing w:before="120" w:after="120"/>
            </w:pPr>
            <w:r>
              <w:t>Feb 14, 2022</w:t>
            </w:r>
          </w:p>
        </w:tc>
      </w:tr>
      <w:tr w:rsidR="00835795" w14:paraId="621B4285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C91979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E2E2A4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D8372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4897D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6BEE4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062738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CD32CD5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D3C47A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256632" w14:textId="70BEA915" w:rsidR="00835795" w:rsidRDefault="00FD1D17" w:rsidP="00F44F3A">
            <w:pPr>
              <w:pStyle w:val="Standard1"/>
              <w:spacing w:before="120" w:after="120"/>
            </w:pPr>
            <w:r>
              <w:t>Prepare for presentation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E58E3" w14:textId="1E8123A7" w:rsidR="00835795" w:rsidRDefault="00FD1D17" w:rsidP="00F44F3A">
            <w:pPr>
              <w:pStyle w:val="Standard1"/>
              <w:spacing w:before="120" w:after="120"/>
            </w:pPr>
            <w:r>
              <w:t>Finalize presentation order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4FCAC" w14:textId="4622C25B" w:rsidR="00835795" w:rsidRDefault="00016F34" w:rsidP="00F44F3A">
            <w:pPr>
              <w:pStyle w:val="Standard1"/>
              <w:spacing w:before="120" w:after="120"/>
            </w:pPr>
            <w:r>
              <w:t>Feb 14, 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DFDDE" w14:textId="3430EFBF" w:rsidR="00835795" w:rsidRDefault="0035216B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10E03" w14:textId="7DD5D8E4" w:rsidR="00835795" w:rsidRDefault="00016F34" w:rsidP="00F44F3A">
            <w:pPr>
              <w:pStyle w:val="Standard1"/>
              <w:spacing w:before="120" w:after="120"/>
            </w:pPr>
            <w:r>
              <w:t>Feb 14, 2022</w:t>
            </w:r>
          </w:p>
        </w:tc>
      </w:tr>
      <w:tr w:rsidR="00835795" w14:paraId="4DCC9BE9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BB381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24AAE" w14:textId="7647896C" w:rsidR="00835795" w:rsidRDefault="00FD1D17" w:rsidP="00F44F3A">
            <w:pPr>
              <w:pStyle w:val="Standard1"/>
              <w:spacing w:before="120" w:after="120"/>
            </w:pPr>
            <w:r>
              <w:t>Make PowerPoint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E7EC" w14:textId="7C52FF6F" w:rsidR="00835795" w:rsidRDefault="00FD1D17" w:rsidP="00F44F3A">
            <w:pPr>
              <w:pStyle w:val="Standard1"/>
              <w:spacing w:before="120" w:after="120"/>
            </w:pPr>
            <w:r>
              <w:t>Prepare PowerPoint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D94C89" w14:textId="5D69A851" w:rsidR="00835795" w:rsidRDefault="00016F34" w:rsidP="00F44F3A">
            <w:pPr>
              <w:pStyle w:val="Standard1"/>
              <w:spacing w:before="120" w:after="120"/>
            </w:pPr>
            <w:r>
              <w:t>Feb 14, 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9EABA" w14:textId="777A263E" w:rsidR="00835795" w:rsidRDefault="0035216B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8EBBF0" w14:textId="513358C1" w:rsidR="00835795" w:rsidRDefault="00016F34" w:rsidP="00F44F3A">
            <w:pPr>
              <w:pStyle w:val="Standard1"/>
              <w:spacing w:before="120" w:after="120"/>
            </w:pPr>
            <w:r>
              <w:t>Feb 14, 2022</w:t>
            </w:r>
          </w:p>
        </w:tc>
      </w:tr>
      <w:tr w:rsidR="00835795" w14:paraId="39FA820C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61C8D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021E12" w14:textId="4335C108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487201" w14:textId="119664A9" w:rsidR="00835795" w:rsidRDefault="0035216B" w:rsidP="00F44F3A">
            <w:pPr>
              <w:pStyle w:val="Standard1"/>
              <w:spacing w:before="120" w:after="120"/>
            </w:pPr>
            <w:r>
              <w:t>Break Project into tasks for sprint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4A658F" w14:textId="5B849E8D" w:rsidR="00835795" w:rsidRDefault="00016F34" w:rsidP="00F44F3A">
            <w:pPr>
              <w:pStyle w:val="Standard1"/>
              <w:spacing w:before="120" w:after="120"/>
            </w:pPr>
            <w:r>
              <w:t>Feb 14, 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6E695" w14:textId="6B2703A5" w:rsidR="00835795" w:rsidRDefault="0035216B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8AE7B" w14:textId="7D34B333" w:rsidR="00835795" w:rsidRDefault="00016F34" w:rsidP="00F44F3A">
            <w:pPr>
              <w:pStyle w:val="Standard1"/>
              <w:spacing w:before="120" w:after="120"/>
            </w:pPr>
            <w:r>
              <w:t>Feb 14, 2022</w:t>
            </w:r>
          </w:p>
        </w:tc>
      </w:tr>
      <w:tr w:rsidR="00835795" w14:paraId="541E3B22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5BC64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D242F3" w14:textId="38DE4714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35216B">
              <w:t xml:space="preserve">  </w:t>
            </w:r>
            <w:r w:rsidR="00016F34">
              <w:t>Feb 21</w:t>
            </w:r>
            <w:r w:rsidR="0035216B">
              <w:t>, 2022</w:t>
            </w:r>
          </w:p>
          <w:p w14:paraId="565F1DBF" w14:textId="2724507C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5216B">
              <w:t>10:00 AM</w:t>
            </w:r>
          </w:p>
          <w:p w14:paraId="1A050E71" w14:textId="1B630D56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5216B">
              <w:t xml:space="preserve"> Online, Microsoft Teams</w:t>
            </w:r>
          </w:p>
          <w:p w14:paraId="4F07C7A9" w14:textId="1F6CC721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35216B">
              <w:t>Project Status</w:t>
            </w:r>
          </w:p>
          <w:p w14:paraId="78838A96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968A7C8" w14:textId="3AE9939E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35216B">
              <w:rPr>
                <w:lang w:val="en-GB"/>
              </w:rPr>
              <w:t>Jerish Bovas</w:t>
            </w:r>
          </w:p>
          <w:p w14:paraId="6EF99745" w14:textId="5F04A0A3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35216B">
              <w:rPr>
                <w:lang w:val="en-GB"/>
              </w:rPr>
              <w:t>Sanjay Kannan</w:t>
            </w:r>
          </w:p>
          <w:p w14:paraId="782D1651" w14:textId="610DEB9A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35216B">
              <w:rPr>
                <w:lang w:val="en-GB"/>
              </w:rPr>
              <w:t>Jesse Hughes</w:t>
            </w:r>
          </w:p>
          <w:p w14:paraId="3792F70B" w14:textId="285EE161" w:rsidR="00835795" w:rsidRPr="0016291E" w:rsidRDefault="00835795" w:rsidP="0035216B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35216B">
              <w:rPr>
                <w:lang w:val="en-GB"/>
              </w:rPr>
              <w:t>Naveen Jose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C3990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D9179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BB4C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23E56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26CF628B" w14:textId="17B9AA7A" w:rsidR="007C0B2F" w:rsidRDefault="007C0B2F" w:rsidP="0016291E">
      <w:pPr>
        <w:rPr>
          <w:lang w:val="en-GB"/>
        </w:rPr>
      </w:pPr>
    </w:p>
    <w:p w14:paraId="48CDCD28" w14:textId="1A445246" w:rsidR="00B136B7" w:rsidRDefault="00B136B7" w:rsidP="0016291E">
      <w:pPr>
        <w:rPr>
          <w:lang w:val="en-GB"/>
        </w:rPr>
      </w:pPr>
    </w:p>
    <w:p w14:paraId="4A14F9A2" w14:textId="21B98A27" w:rsidR="00B136B7" w:rsidRDefault="00B136B7" w:rsidP="0016291E">
      <w:pPr>
        <w:rPr>
          <w:lang w:val="en-GB"/>
        </w:rPr>
      </w:pPr>
    </w:p>
    <w:p w14:paraId="65F5CCE3" w14:textId="21C20EB0" w:rsidR="00B136B7" w:rsidRDefault="00B136B7" w:rsidP="0016291E">
      <w:pPr>
        <w:rPr>
          <w:lang w:val="en-GB"/>
        </w:rPr>
      </w:pPr>
    </w:p>
    <w:p w14:paraId="2CBA30D5" w14:textId="7DF02C5F" w:rsidR="00B136B7" w:rsidRDefault="00B136B7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B136B7" w14:paraId="21242E5F" w14:textId="77777777" w:rsidTr="0099043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070BDEC0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6D6D0DC4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BB61ADF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64319F52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5EBA0379" w14:textId="77777777" w:rsidR="00B136B7" w:rsidRDefault="00B136B7" w:rsidP="00990439">
            <w:pPr>
              <w:pStyle w:val="Standard1"/>
            </w:pPr>
          </w:p>
        </w:tc>
      </w:tr>
      <w:tr w:rsidR="00B136B7" w14:paraId="261050B3" w14:textId="77777777" w:rsidTr="0099043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413BE31" w14:textId="77777777" w:rsidR="00B136B7" w:rsidRDefault="00B136B7" w:rsidP="00990439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T17</w:t>
            </w:r>
          </w:p>
        </w:tc>
        <w:tc>
          <w:tcPr>
            <w:tcW w:w="3508" w:type="dxa"/>
            <w:shd w:val="pct10" w:color="auto" w:fill="auto"/>
          </w:tcPr>
          <w:p w14:paraId="047422D0" w14:textId="77777777" w:rsidR="00B136B7" w:rsidRPr="00A245F2" w:rsidRDefault="00B136B7" w:rsidP="00990439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76684433" w14:textId="77777777" w:rsidR="00B136B7" w:rsidRPr="00A245F2" w:rsidRDefault="00B136B7" w:rsidP="00990439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90D530A" w14:textId="3C78118C" w:rsidR="00B136B7" w:rsidRPr="00A245F2" w:rsidRDefault="00B136B7" w:rsidP="00990439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35216B">
              <w:rPr>
                <w:b/>
                <w:sz w:val="36"/>
                <w:szCs w:val="36"/>
              </w:rPr>
              <w:t xml:space="preserve"> </w:t>
            </w:r>
            <w:r w:rsidR="00016F34">
              <w:rPr>
                <w:b/>
                <w:sz w:val="36"/>
                <w:szCs w:val="36"/>
              </w:rPr>
              <w:t>5</w:t>
            </w:r>
            <w:r w:rsidRPr="00A245F2">
              <w:rPr>
                <w:b/>
                <w:sz w:val="36"/>
                <w:szCs w:val="36"/>
              </w:rPr>
              <w:t xml:space="preserve"> </w:t>
            </w:r>
          </w:p>
          <w:p w14:paraId="2F375983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971B6E0" w14:textId="578F70D2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                   </w:t>
            </w:r>
            <w:r w:rsidR="00016F34">
              <w:rPr>
                <w:b/>
                <w:sz w:val="24"/>
              </w:rPr>
              <w:t>Feb 21</w:t>
            </w:r>
            <w:r w:rsidR="003B56E7">
              <w:rPr>
                <w:b/>
                <w:sz w:val="24"/>
              </w:rPr>
              <w:t xml:space="preserve">, </w:t>
            </w:r>
            <w:proofErr w:type="gramStart"/>
            <w:r w:rsidR="003B56E7">
              <w:rPr>
                <w:b/>
                <w:sz w:val="24"/>
              </w:rPr>
              <w:t>2022</w:t>
            </w:r>
            <w:proofErr w:type="gramEnd"/>
            <w:r>
              <w:rPr>
                <w:b/>
                <w:sz w:val="24"/>
              </w:rPr>
              <w:t xml:space="preserve">                          Time:</w:t>
            </w:r>
            <w:r w:rsidR="003B56E7">
              <w:rPr>
                <w:b/>
                <w:sz w:val="24"/>
              </w:rPr>
              <w:t xml:space="preserve">                      7:00 PM</w:t>
            </w:r>
          </w:p>
          <w:p w14:paraId="1A81A9BC" w14:textId="2FF5DA6B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3B56E7">
              <w:rPr>
                <w:b/>
                <w:sz w:val="24"/>
              </w:rPr>
              <w:t xml:space="preserve">                Google Meet</w:t>
            </w:r>
          </w:p>
        </w:tc>
        <w:tc>
          <w:tcPr>
            <w:tcW w:w="1559" w:type="dxa"/>
            <w:shd w:val="pct10" w:color="auto" w:fill="auto"/>
          </w:tcPr>
          <w:p w14:paraId="7B595C99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E42487A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3FE34391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0CA3E3F3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66CA5B1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11D2490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B136B7" w14:paraId="2DF3081D" w14:textId="77777777" w:rsidTr="0099043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5AF4B932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797188A7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1394788A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41E10200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701698DB" w14:textId="77777777" w:rsidR="00B136B7" w:rsidRDefault="00B136B7" w:rsidP="00990439">
            <w:pPr>
              <w:pStyle w:val="Standard1"/>
            </w:pPr>
          </w:p>
        </w:tc>
      </w:tr>
      <w:tr w:rsidR="00B136B7" w14:paraId="39B3758F" w14:textId="77777777" w:rsidTr="00990439">
        <w:trPr>
          <w:trHeight w:val="465"/>
        </w:trPr>
        <w:tc>
          <w:tcPr>
            <w:tcW w:w="5495" w:type="dxa"/>
            <w:gridSpan w:val="3"/>
          </w:tcPr>
          <w:p w14:paraId="5F8B126E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</w:tcPr>
          <w:p w14:paraId="754EF441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</w:tcPr>
          <w:p w14:paraId="70FD49D6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</w:tcPr>
          <w:p w14:paraId="40068A0F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</w:tcPr>
          <w:p w14:paraId="55EB29E7" w14:textId="77777777" w:rsidR="00B136B7" w:rsidRDefault="00B136B7" w:rsidP="00990439">
            <w:pPr>
              <w:pStyle w:val="Standard1"/>
            </w:pPr>
          </w:p>
        </w:tc>
      </w:tr>
      <w:tr w:rsidR="00B136B7" w14:paraId="271DDB34" w14:textId="77777777" w:rsidTr="00990439">
        <w:trPr>
          <w:trHeight w:val="981"/>
        </w:trPr>
        <w:tc>
          <w:tcPr>
            <w:tcW w:w="1987" w:type="dxa"/>
            <w:gridSpan w:val="2"/>
          </w:tcPr>
          <w:p w14:paraId="34B1C558" w14:textId="77777777" w:rsidR="00B136B7" w:rsidRDefault="00B136B7" w:rsidP="00990439">
            <w:r>
              <w:t>Attendees:</w:t>
            </w:r>
          </w:p>
        </w:tc>
        <w:tc>
          <w:tcPr>
            <w:tcW w:w="3508" w:type="dxa"/>
          </w:tcPr>
          <w:p w14:paraId="22EC8501" w14:textId="77777777" w:rsidR="00B136B7" w:rsidRDefault="00B136B7" w:rsidP="00990439">
            <w:pPr>
              <w:pStyle w:val="Standard1"/>
            </w:pPr>
            <w:r>
              <w:t>Team member 1:  Jerish Bovas</w:t>
            </w:r>
          </w:p>
          <w:p w14:paraId="66B74E81" w14:textId="77777777" w:rsidR="00B136B7" w:rsidRDefault="00B136B7" w:rsidP="00990439">
            <w:pPr>
              <w:pStyle w:val="Standard1"/>
            </w:pPr>
            <w:r>
              <w:t>Team member 2:  Sanjay Kannan</w:t>
            </w:r>
          </w:p>
          <w:p w14:paraId="214B8E38" w14:textId="77777777" w:rsidR="00B136B7" w:rsidRDefault="00B136B7" w:rsidP="00990439">
            <w:pPr>
              <w:pStyle w:val="Standard1"/>
            </w:pPr>
            <w:r>
              <w:t>Team member 3:  Jesse Hughes</w:t>
            </w:r>
          </w:p>
          <w:p w14:paraId="6A9BCEA3" w14:textId="77777777" w:rsidR="00B136B7" w:rsidRDefault="00B136B7" w:rsidP="00990439">
            <w:pPr>
              <w:pStyle w:val="Standard1"/>
            </w:pPr>
            <w:r>
              <w:t>Team member 4:  Naveen Jose</w:t>
            </w:r>
          </w:p>
        </w:tc>
        <w:tc>
          <w:tcPr>
            <w:tcW w:w="1559" w:type="dxa"/>
          </w:tcPr>
          <w:p w14:paraId="76532A50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</w:tcPr>
          <w:p w14:paraId="6F8B3CDD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</w:tcPr>
          <w:p w14:paraId="4BAAE997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</w:tcPr>
          <w:p w14:paraId="76D010B5" w14:textId="77777777" w:rsidR="00B136B7" w:rsidRDefault="00B136B7" w:rsidP="00990439">
            <w:pPr>
              <w:pStyle w:val="Standard1"/>
            </w:pPr>
          </w:p>
        </w:tc>
      </w:tr>
      <w:tr w:rsidR="00B136B7" w14:paraId="1A582234" w14:textId="77777777" w:rsidTr="00990439">
        <w:trPr>
          <w:trHeight w:val="68"/>
        </w:trPr>
        <w:tc>
          <w:tcPr>
            <w:tcW w:w="5495" w:type="dxa"/>
            <w:gridSpan w:val="3"/>
          </w:tcPr>
          <w:p w14:paraId="3F6F1FA6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</w:tcPr>
          <w:p w14:paraId="251E0144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</w:tcPr>
          <w:p w14:paraId="0B235F01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</w:tcPr>
          <w:p w14:paraId="67005FE9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</w:tcPr>
          <w:p w14:paraId="146C507A" w14:textId="77777777" w:rsidR="00B136B7" w:rsidRDefault="00B136B7" w:rsidP="00990439">
            <w:pPr>
              <w:pStyle w:val="Standard1"/>
            </w:pPr>
          </w:p>
        </w:tc>
      </w:tr>
      <w:tr w:rsidR="00B136B7" w14:paraId="3A3A5D5A" w14:textId="77777777" w:rsidTr="0099043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224DC1D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1D195B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6628336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508F93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9A0D5E4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</w:tr>
      <w:tr w:rsidR="00B136B7" w14:paraId="671D7FA0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1C1125" w14:textId="77777777" w:rsidR="00B136B7" w:rsidRDefault="00B136B7" w:rsidP="00990439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CAB547" w14:textId="77777777" w:rsidR="00B136B7" w:rsidRDefault="00B136B7" w:rsidP="00990439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90994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117A16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579A2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C97F4F3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% </w:t>
            </w:r>
            <w:proofErr w:type="gramStart"/>
            <w:r>
              <w:rPr>
                <w:b/>
              </w:rPr>
              <w:t>done</w:t>
            </w:r>
            <w:proofErr w:type="gramEnd"/>
            <w:r>
              <w:rPr>
                <w:b/>
              </w:rPr>
              <w:t xml:space="preserve">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9CD17D" w14:textId="77777777" w:rsidR="00B136B7" w:rsidRPr="00285969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B136B7" w14:paraId="17F6F74A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60772" w14:textId="77777777" w:rsidR="00B136B7" w:rsidRDefault="00B136B7" w:rsidP="00990439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4896F3" w14:textId="325D2C1A" w:rsidR="00B136B7" w:rsidRDefault="003B56E7" w:rsidP="00990439">
            <w:pPr>
              <w:pStyle w:val="Standard1"/>
              <w:spacing w:before="120" w:after="120"/>
            </w:pPr>
            <w:r>
              <w:t xml:space="preserve">Stake holder </w:t>
            </w:r>
            <w:proofErr w:type="spellStart"/>
            <w:r>
              <w:t>meeing</w:t>
            </w:r>
            <w:proofErr w:type="spellEnd"/>
            <w:r>
              <w:t xml:space="preserve"> planning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3CFE7" w14:textId="0CF03038" w:rsidR="00B136B7" w:rsidRDefault="003B56E7" w:rsidP="00990439">
            <w:pPr>
              <w:pStyle w:val="Standard1"/>
              <w:spacing w:before="120" w:after="120"/>
            </w:pPr>
            <w:r>
              <w:t>Question to be asked and show project status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BB2DA" w14:textId="0858E8E0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9182F" w14:textId="170B1E22" w:rsidR="00B136B7" w:rsidRDefault="003B56E7" w:rsidP="00990439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D18564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31806FE7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9A0EE" w14:textId="77777777" w:rsidR="00B136B7" w:rsidRDefault="00B136B7" w:rsidP="00990439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1FBC80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8F6605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9C0D6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77E53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612EA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60FE2548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51C30B" w14:textId="77777777" w:rsidR="00B136B7" w:rsidRDefault="00B136B7" w:rsidP="00990439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B43379" w14:textId="7892C9D1" w:rsidR="00B136B7" w:rsidRDefault="003B56E7" w:rsidP="00990439">
            <w:pPr>
              <w:pStyle w:val="Standard1"/>
              <w:spacing w:before="120" w:after="120"/>
            </w:pPr>
            <w:r>
              <w:t>Project ideas approval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275E75" w14:textId="6DC5A1F0" w:rsidR="00B136B7" w:rsidRDefault="003B56E7" w:rsidP="00990439">
            <w:pPr>
              <w:pStyle w:val="Standard1"/>
              <w:spacing w:before="120" w:after="120"/>
            </w:pPr>
            <w:r>
              <w:t>Shown the project status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F7C81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383E13" w14:textId="0FEC582F" w:rsidR="00B136B7" w:rsidRDefault="003B56E7" w:rsidP="00990439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2373E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545C839C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E91A3E" w14:textId="77777777" w:rsidR="00B136B7" w:rsidRDefault="00B136B7" w:rsidP="00990439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A08341" w14:textId="4F87687D" w:rsidR="00B136B7" w:rsidRDefault="003B56E7" w:rsidP="00990439">
            <w:pPr>
              <w:pStyle w:val="Standard1"/>
              <w:spacing w:before="120" w:after="120"/>
            </w:pPr>
            <w:r>
              <w:t>Questions about implementation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8406F" w14:textId="22B59944" w:rsidR="00B136B7" w:rsidRDefault="003B56E7" w:rsidP="00990439">
            <w:pPr>
              <w:pStyle w:val="Standard1"/>
              <w:spacing w:before="120" w:after="120"/>
            </w:pPr>
            <w:r>
              <w:t>Several question to be asked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2CCAC6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EFDD" w14:textId="24A6602D" w:rsidR="00B136B7" w:rsidRDefault="003B56E7" w:rsidP="00990439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DB45A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78787510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31EA3C" w14:textId="77777777" w:rsidR="00B136B7" w:rsidRDefault="00B136B7" w:rsidP="00990439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4010D" w14:textId="6804B358" w:rsidR="00B136B7" w:rsidRDefault="003B56E7" w:rsidP="00990439">
            <w:pPr>
              <w:pStyle w:val="Standard1"/>
              <w:spacing w:before="120" w:after="120"/>
            </w:pPr>
            <w:r>
              <w:t>Future meetings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D90FF0" w14:textId="7006316F" w:rsidR="00B136B7" w:rsidRDefault="003B56E7" w:rsidP="00990439">
            <w:pPr>
              <w:pStyle w:val="Standard1"/>
              <w:spacing w:before="120" w:after="120"/>
            </w:pPr>
            <w:r>
              <w:t>Next meeting planning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53737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640854" w14:textId="01D36993" w:rsidR="00B136B7" w:rsidRDefault="003B56E7" w:rsidP="00990439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A06611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73720BAB" w14:textId="77777777" w:rsidTr="0099043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CD51" w14:textId="77777777" w:rsidR="00B136B7" w:rsidRDefault="00B136B7" w:rsidP="00990439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C29F9" w14:textId="714DD735" w:rsidR="0035216B" w:rsidRDefault="0035216B" w:rsidP="0035216B">
            <w:pPr>
              <w:pStyle w:val="Standard1"/>
              <w:spacing w:before="120" w:after="120"/>
            </w:pPr>
            <w:r>
              <w:t xml:space="preserve">Date:  </w:t>
            </w:r>
            <w:r w:rsidR="00016F34">
              <w:t>Feb 24</w:t>
            </w:r>
            <w:r>
              <w:t>, 2022</w:t>
            </w:r>
          </w:p>
          <w:p w14:paraId="44A3228D" w14:textId="77777777" w:rsidR="0035216B" w:rsidRDefault="0035216B" w:rsidP="0035216B">
            <w:pPr>
              <w:pStyle w:val="Standard1"/>
              <w:spacing w:before="120" w:after="120"/>
            </w:pPr>
            <w:r>
              <w:t>Time: 10:00 AM</w:t>
            </w:r>
          </w:p>
          <w:p w14:paraId="4171670B" w14:textId="77777777" w:rsidR="0035216B" w:rsidRDefault="0035216B" w:rsidP="0035216B">
            <w:pPr>
              <w:pStyle w:val="Standard1"/>
              <w:spacing w:before="120" w:after="120"/>
            </w:pPr>
            <w:r>
              <w:t>Location: Online, Microsoft Teams</w:t>
            </w:r>
          </w:p>
          <w:p w14:paraId="368AF972" w14:textId="77777777" w:rsidR="0035216B" w:rsidRDefault="0035216B" w:rsidP="0035216B">
            <w:pPr>
              <w:pStyle w:val="Standard1"/>
              <w:spacing w:before="120" w:after="120"/>
            </w:pPr>
            <w:r>
              <w:t>Agenda: Project Status</w:t>
            </w:r>
          </w:p>
          <w:p w14:paraId="0C906C33" w14:textId="77777777" w:rsidR="0035216B" w:rsidRDefault="0035216B" w:rsidP="0035216B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B939594" w14:textId="77777777" w:rsidR="0035216B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1: Jerish Bovas</w:t>
            </w:r>
          </w:p>
          <w:p w14:paraId="07DE1953" w14:textId="77777777" w:rsidR="0035216B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2: Sanjay Kannan</w:t>
            </w:r>
          </w:p>
          <w:p w14:paraId="6E7E2E5C" w14:textId="77777777" w:rsidR="0035216B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Team member 3: Jesse Hughes</w:t>
            </w:r>
          </w:p>
          <w:p w14:paraId="0BD511A1" w14:textId="79C57BE0" w:rsidR="00B136B7" w:rsidRPr="0016291E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4: Naveen Jose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1201A4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D5B43D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7062D2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8C0A41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</w:tbl>
    <w:p w14:paraId="0C7152F8" w14:textId="7288A8EA" w:rsidR="00B136B7" w:rsidRDefault="00B136B7" w:rsidP="0016291E">
      <w:pPr>
        <w:rPr>
          <w:lang w:val="en-GB"/>
        </w:rPr>
      </w:pPr>
    </w:p>
    <w:sectPr w:rsidR="00B136B7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16F34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5216B"/>
    <w:rsid w:val="00386AD2"/>
    <w:rsid w:val="003B56E7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075B3"/>
    <w:rsid w:val="006415C4"/>
    <w:rsid w:val="00641B79"/>
    <w:rsid w:val="006434AF"/>
    <w:rsid w:val="00646360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066D5"/>
    <w:rsid w:val="00A12251"/>
    <w:rsid w:val="00A245F2"/>
    <w:rsid w:val="00A77DC2"/>
    <w:rsid w:val="00AA463B"/>
    <w:rsid w:val="00AC0DE2"/>
    <w:rsid w:val="00AD2CA9"/>
    <w:rsid w:val="00AD62D4"/>
    <w:rsid w:val="00B10DC2"/>
    <w:rsid w:val="00B136B7"/>
    <w:rsid w:val="00B357FB"/>
    <w:rsid w:val="00B526F9"/>
    <w:rsid w:val="00B849EF"/>
    <w:rsid w:val="00BA081D"/>
    <w:rsid w:val="00BE2692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D1D1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B7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2022-02-06T23:51:00Z</dcterms:created>
  <dcterms:modified xsi:type="dcterms:W3CDTF">2022-02-27T15:04:00Z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