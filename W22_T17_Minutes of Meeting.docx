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835795" w14:paraId="3ADE58A1" w14:textId="77777777" w:rsidTr="00835795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6552410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4B554796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21A8342A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4CE5ED99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2BD8E538" w14:textId="77777777" w:rsidR="00835795" w:rsidRDefault="00835795">
            <w:pPr>
              <w:pStyle w:val="Standard1"/>
            </w:pPr>
          </w:p>
        </w:tc>
      </w:tr>
      <w:tr w:rsidR="00835795" w14:paraId="64E0E1C6" w14:textId="77777777" w:rsidTr="00835795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7EFAF6AB" w14:textId="13D9E2FF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</w:t>
            </w:r>
            <w:r w:rsidR="00A066D5">
              <w:rPr>
                <w:b/>
                <w:sz w:val="40"/>
              </w:rPr>
              <w:t xml:space="preserve"> T17</w:t>
            </w:r>
          </w:p>
        </w:tc>
        <w:tc>
          <w:tcPr>
            <w:tcW w:w="3508" w:type="dxa"/>
            <w:shd w:val="pct10" w:color="auto" w:fill="auto"/>
          </w:tcPr>
          <w:p w14:paraId="7CD60AAF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3A64D27C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48EBC313" w14:textId="5BC77B31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B136B7">
              <w:rPr>
                <w:b/>
                <w:sz w:val="36"/>
                <w:szCs w:val="36"/>
              </w:rPr>
              <w:t xml:space="preserve"> 1</w:t>
            </w:r>
            <w:r w:rsidRPr="00A245F2">
              <w:rPr>
                <w:b/>
                <w:sz w:val="36"/>
                <w:szCs w:val="36"/>
              </w:rPr>
              <w:t xml:space="preserve"> </w:t>
            </w:r>
          </w:p>
          <w:p w14:paraId="17A79C8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42D8F3D" w14:textId="5C3EB94C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               </w:t>
            </w:r>
            <w:r w:rsidR="00B136B7">
              <w:rPr>
                <w:b/>
                <w:sz w:val="24"/>
              </w:rPr>
              <w:t xml:space="preserve">Jan 23, </w:t>
            </w:r>
            <w:proofErr w:type="gramStart"/>
            <w:r w:rsidR="00B136B7">
              <w:rPr>
                <w:b/>
                <w:sz w:val="24"/>
              </w:rPr>
              <w:t>2022</w:t>
            </w:r>
            <w:proofErr w:type="gramEnd"/>
            <w:r>
              <w:rPr>
                <w:b/>
                <w:sz w:val="24"/>
              </w:rPr>
              <w:t xml:space="preserve">                              Time:</w:t>
            </w:r>
            <w:r w:rsidR="00B136B7">
              <w:rPr>
                <w:b/>
                <w:sz w:val="24"/>
              </w:rPr>
              <w:t xml:space="preserve">                   10:00 AM</w:t>
            </w:r>
          </w:p>
          <w:p w14:paraId="32DCCB9C" w14:textId="6C02B8C1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B136B7">
              <w:rPr>
                <w:b/>
                <w:sz w:val="24"/>
              </w:rPr>
              <w:t xml:space="preserve">            Online, Microsoft Teams</w:t>
            </w:r>
          </w:p>
        </w:tc>
        <w:tc>
          <w:tcPr>
            <w:tcW w:w="1559" w:type="dxa"/>
            <w:shd w:val="pct10" w:color="auto" w:fill="auto"/>
          </w:tcPr>
          <w:p w14:paraId="5B7BFF34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3EFA5E6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26059B6C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40284292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38EA7B0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2C4042B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1D29A46C" w14:textId="77777777" w:rsidTr="00835795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22426863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68AB5051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0F350FAA" w14:textId="77777777" w:rsidR="00835795" w:rsidRDefault="00835795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01A6B73E" w14:textId="77777777" w:rsidR="00835795" w:rsidRDefault="00835795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73D067C3" w14:textId="77777777" w:rsidR="00835795" w:rsidRDefault="00835795">
            <w:pPr>
              <w:pStyle w:val="Standard1"/>
            </w:pPr>
          </w:p>
        </w:tc>
      </w:tr>
      <w:tr w:rsidR="00835795" w14:paraId="4CCFFDAF" w14:textId="77777777" w:rsidTr="00835795">
        <w:trPr>
          <w:trHeight w:val="465"/>
        </w:trPr>
        <w:tc>
          <w:tcPr>
            <w:tcW w:w="5495" w:type="dxa"/>
            <w:gridSpan w:val="3"/>
          </w:tcPr>
          <w:p w14:paraId="6195768F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3DF2360C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10104BFF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5C401CBF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229BC48C" w14:textId="77777777" w:rsidR="00835795" w:rsidRDefault="00835795">
            <w:pPr>
              <w:pStyle w:val="Standard1"/>
            </w:pPr>
          </w:p>
        </w:tc>
      </w:tr>
      <w:tr w:rsidR="00835795" w14:paraId="61E3C265" w14:textId="77777777" w:rsidTr="00835795">
        <w:trPr>
          <w:trHeight w:val="981"/>
        </w:trPr>
        <w:tc>
          <w:tcPr>
            <w:tcW w:w="1987" w:type="dxa"/>
            <w:gridSpan w:val="2"/>
          </w:tcPr>
          <w:p w14:paraId="6243FFB5" w14:textId="77777777" w:rsidR="00835795" w:rsidRDefault="00835795">
            <w:bookmarkStart w:id="3" w:name="Attendees" w:colFirst="0" w:colLast="2"/>
            <w:r>
              <w:t>Attendees:</w:t>
            </w:r>
          </w:p>
        </w:tc>
        <w:tc>
          <w:tcPr>
            <w:tcW w:w="3508" w:type="dxa"/>
          </w:tcPr>
          <w:p w14:paraId="02C50B55" w14:textId="72E03D2A" w:rsidR="00835795" w:rsidRDefault="00B136B7" w:rsidP="00275E67">
            <w:pPr>
              <w:pStyle w:val="Standard1"/>
            </w:pPr>
            <w:r>
              <w:t>Team member 1:  Jerish Bovas</w:t>
            </w:r>
          </w:p>
          <w:p w14:paraId="7B35C4BE" w14:textId="1A5D9314" w:rsidR="00B136B7" w:rsidRDefault="00B136B7" w:rsidP="00275E67">
            <w:pPr>
              <w:pStyle w:val="Standard1"/>
            </w:pPr>
            <w:r>
              <w:t>Team member 2:  Sanjay Kannan</w:t>
            </w:r>
          </w:p>
          <w:p w14:paraId="7EC65288" w14:textId="2AC73D02" w:rsidR="00B136B7" w:rsidRDefault="00B136B7" w:rsidP="00275E67">
            <w:pPr>
              <w:pStyle w:val="Standard1"/>
            </w:pPr>
            <w:r>
              <w:t>Team member 3:  Jesse Hughes</w:t>
            </w:r>
          </w:p>
          <w:p w14:paraId="732FC297" w14:textId="19BA4409" w:rsidR="00B136B7" w:rsidRDefault="00B136B7" w:rsidP="00275E67">
            <w:pPr>
              <w:pStyle w:val="Standard1"/>
            </w:pPr>
            <w:r>
              <w:t>Team member 4:  Naveen Jose</w:t>
            </w:r>
          </w:p>
        </w:tc>
        <w:tc>
          <w:tcPr>
            <w:tcW w:w="1559" w:type="dxa"/>
          </w:tcPr>
          <w:p w14:paraId="0A490B7A" w14:textId="01A1B1F3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F49FB19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4432B544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6860BA9B" w14:textId="77777777" w:rsidR="00835795" w:rsidRDefault="00835795">
            <w:pPr>
              <w:pStyle w:val="Standard1"/>
            </w:pPr>
          </w:p>
        </w:tc>
      </w:tr>
      <w:bookmarkEnd w:id="3"/>
      <w:tr w:rsidR="00835795" w14:paraId="13F2BC98" w14:textId="77777777" w:rsidTr="00835795">
        <w:trPr>
          <w:trHeight w:val="68"/>
        </w:trPr>
        <w:tc>
          <w:tcPr>
            <w:tcW w:w="5495" w:type="dxa"/>
            <w:gridSpan w:val="3"/>
          </w:tcPr>
          <w:p w14:paraId="79A580B8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5D47FF7D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E2146F0" w14:textId="77777777" w:rsidR="00835795" w:rsidRDefault="00835795">
            <w:pPr>
              <w:pStyle w:val="Standard1"/>
            </w:pPr>
          </w:p>
        </w:tc>
        <w:tc>
          <w:tcPr>
            <w:tcW w:w="983" w:type="dxa"/>
          </w:tcPr>
          <w:p w14:paraId="4DAB2793" w14:textId="77777777" w:rsidR="00835795" w:rsidRDefault="00835795">
            <w:pPr>
              <w:pStyle w:val="Standard1"/>
            </w:pPr>
          </w:p>
        </w:tc>
        <w:tc>
          <w:tcPr>
            <w:tcW w:w="1127" w:type="dxa"/>
          </w:tcPr>
          <w:p w14:paraId="3A1A09B2" w14:textId="77777777" w:rsidR="00835795" w:rsidRDefault="00835795">
            <w:pPr>
              <w:pStyle w:val="Standard1"/>
            </w:pPr>
          </w:p>
        </w:tc>
      </w:tr>
      <w:tr w:rsidR="00835795" w14:paraId="3CC5591B" w14:textId="77777777" w:rsidTr="00835795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239DF45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13741E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FE8A4C5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3B05EF96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6DC5150C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6D90FCD6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F84270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9B687" w14:textId="77777777" w:rsidR="00835795" w:rsidRDefault="00835795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7C2BFE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B065AD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394C60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633F75D" w14:textId="77777777" w:rsidR="00835795" w:rsidRDefault="00835795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56143" w14:textId="77777777" w:rsidR="00835795" w:rsidRPr="00285969" w:rsidRDefault="00835795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835795" w14:paraId="2F6996C0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40921A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31F318" w14:textId="7734CA4D" w:rsidR="00835795" w:rsidRDefault="0035216B" w:rsidP="00D115B1">
            <w:pPr>
              <w:pStyle w:val="Standard1"/>
              <w:spacing w:before="120" w:after="120"/>
            </w:pPr>
            <w:r>
              <w:t>Project Planning Completion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7BF1B" w14:textId="1037216A" w:rsidR="00835795" w:rsidRDefault="0035216B" w:rsidP="00D115B1">
            <w:pPr>
              <w:pStyle w:val="Standard1"/>
              <w:spacing w:before="120" w:after="120"/>
            </w:pPr>
            <w:r>
              <w:t>Complete Documentation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7B2B0D" w14:textId="0C928E14" w:rsidR="00835795" w:rsidRDefault="0035216B" w:rsidP="00D115B1">
            <w:pPr>
              <w:pStyle w:val="Standard1"/>
              <w:spacing w:before="120" w:after="120"/>
            </w:pPr>
            <w:r>
              <w:t>Dec 17, 2021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2F6D0F" w14:textId="0E6B11F8" w:rsidR="00835795" w:rsidRDefault="0035216B" w:rsidP="00D115B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77C267" w14:textId="2DFE19BA" w:rsidR="00835795" w:rsidRDefault="0035216B" w:rsidP="00D115B1">
            <w:pPr>
              <w:pStyle w:val="Standard1"/>
              <w:spacing w:before="120" w:after="120"/>
            </w:pPr>
            <w:r>
              <w:t>Dec 17, 2021</w:t>
            </w:r>
          </w:p>
        </w:tc>
      </w:tr>
      <w:tr w:rsidR="00835795" w14:paraId="621B4285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C91979" w14:textId="77777777" w:rsidR="00835795" w:rsidRDefault="00835795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E2E2A4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1D8372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4897DD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6BEE4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062738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  <w:tr w:rsidR="00835795" w14:paraId="1CD32CD5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D3C47A" w14:textId="77777777" w:rsidR="00835795" w:rsidRDefault="00835795" w:rsidP="00F44F3A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256632" w14:textId="4ECA4E37" w:rsidR="00835795" w:rsidRDefault="0035216B" w:rsidP="00F44F3A">
            <w:pPr>
              <w:pStyle w:val="Standard1"/>
              <w:spacing w:before="120" w:after="120"/>
            </w:pPr>
            <w:r>
              <w:t>Project Responsibility Allotment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CE58E3" w14:textId="601F0E5D" w:rsidR="00835795" w:rsidRDefault="0035216B" w:rsidP="00F44F3A">
            <w:pPr>
              <w:pStyle w:val="Standard1"/>
              <w:spacing w:before="120" w:after="120"/>
            </w:pPr>
            <w:r>
              <w:t>Allot team members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34FCAC" w14:textId="0817DB96" w:rsidR="00835795" w:rsidRDefault="0035216B" w:rsidP="00F44F3A">
            <w:pPr>
              <w:pStyle w:val="Standard1"/>
              <w:spacing w:before="120" w:after="120"/>
            </w:pPr>
            <w:r>
              <w:t>Jan 27, 2022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DFDDE" w14:textId="3430EFBF" w:rsidR="00835795" w:rsidRDefault="0035216B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10E03" w14:textId="6815F46B" w:rsidR="00835795" w:rsidRDefault="0035216B" w:rsidP="00F44F3A">
            <w:pPr>
              <w:pStyle w:val="Standard1"/>
              <w:spacing w:before="120" w:after="120"/>
            </w:pPr>
            <w:r>
              <w:t>Jan 27, 2022</w:t>
            </w:r>
          </w:p>
        </w:tc>
      </w:tr>
      <w:tr w:rsidR="00835795" w14:paraId="4DCC9BE9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6BB381" w14:textId="77777777" w:rsidR="00835795" w:rsidRDefault="00835795" w:rsidP="00136D2C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24AAE" w14:textId="5D7DF8AC" w:rsidR="00835795" w:rsidRDefault="0035216B" w:rsidP="00F44F3A">
            <w:pPr>
              <w:pStyle w:val="Standard1"/>
              <w:spacing w:before="120" w:after="120"/>
            </w:pPr>
            <w:r>
              <w:t>Project learning curve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E7EC" w14:textId="45099784" w:rsidR="00835795" w:rsidRDefault="0035216B" w:rsidP="00F44F3A">
            <w:pPr>
              <w:pStyle w:val="Standard1"/>
              <w:spacing w:before="120" w:after="120"/>
            </w:pPr>
            <w:r>
              <w:t>Knowledge Upgrading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D94C89" w14:textId="400B6CA0" w:rsidR="00835795" w:rsidRDefault="0035216B" w:rsidP="00F44F3A">
            <w:pPr>
              <w:pStyle w:val="Standard1"/>
              <w:spacing w:before="120" w:after="120"/>
            </w:pPr>
            <w:r>
              <w:t>Jan 27,2022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59EABA" w14:textId="777A263E" w:rsidR="00835795" w:rsidRDefault="0035216B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8EBBF0" w14:textId="79822084" w:rsidR="00835795" w:rsidRDefault="0035216B" w:rsidP="00F44F3A">
            <w:pPr>
              <w:pStyle w:val="Standard1"/>
              <w:spacing w:before="120" w:after="120"/>
            </w:pPr>
            <w:r>
              <w:t>Jan 27, 2022</w:t>
            </w:r>
          </w:p>
        </w:tc>
      </w:tr>
      <w:tr w:rsidR="00835795" w14:paraId="39FA820C" w14:textId="77777777" w:rsidTr="00835795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861C8D" w14:textId="77777777" w:rsidR="00835795" w:rsidRDefault="00835795" w:rsidP="00136D2C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021E12" w14:textId="583F7B5A" w:rsidR="00835795" w:rsidRDefault="0035216B" w:rsidP="00F44F3A">
            <w:pPr>
              <w:pStyle w:val="Standard1"/>
              <w:spacing w:before="120" w:after="120"/>
            </w:pPr>
            <w:r>
              <w:t>Project Breakdown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487201" w14:textId="119664A9" w:rsidR="00835795" w:rsidRDefault="0035216B" w:rsidP="00F44F3A">
            <w:pPr>
              <w:pStyle w:val="Standard1"/>
              <w:spacing w:before="120" w:after="120"/>
            </w:pPr>
            <w:r>
              <w:t>Break Project into tasks for sprint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4A658F" w14:textId="6C54E9BE" w:rsidR="00835795" w:rsidRDefault="0035216B" w:rsidP="00F44F3A">
            <w:pPr>
              <w:pStyle w:val="Standard1"/>
              <w:spacing w:before="120" w:after="120"/>
            </w:pPr>
            <w:r>
              <w:t>Jan 27, 2022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6E695" w14:textId="6B2703A5" w:rsidR="00835795" w:rsidRDefault="0035216B" w:rsidP="00F44F3A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8AE7B" w14:textId="2FA2A2AA" w:rsidR="00835795" w:rsidRDefault="0035216B" w:rsidP="00F44F3A">
            <w:pPr>
              <w:pStyle w:val="Standard1"/>
              <w:spacing w:before="120" w:after="120"/>
            </w:pPr>
            <w:r>
              <w:t>Jan 27, 2022</w:t>
            </w:r>
          </w:p>
        </w:tc>
      </w:tr>
      <w:tr w:rsidR="00835795" w14:paraId="541E3B22" w14:textId="77777777" w:rsidTr="00835795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5BC646" w14:textId="77777777" w:rsidR="00835795" w:rsidRDefault="00835795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D242F3" w14:textId="495CBC95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35216B">
              <w:t xml:space="preserve">  Jan 31, 2022</w:t>
            </w:r>
          </w:p>
          <w:p w14:paraId="565F1DBF" w14:textId="2724507C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35216B">
              <w:t>10:00 AM</w:t>
            </w:r>
          </w:p>
          <w:p w14:paraId="1A050E71" w14:textId="1B630D56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35216B">
              <w:t xml:space="preserve"> </w:t>
            </w:r>
            <w:r w:rsidR="0035216B">
              <w:t>Online, Microsoft Teams</w:t>
            </w:r>
          </w:p>
          <w:p w14:paraId="4F07C7A9" w14:textId="1F6CC721" w:rsidR="00835795" w:rsidRDefault="00835795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35216B">
              <w:t>Project Status</w:t>
            </w:r>
          </w:p>
          <w:p w14:paraId="78838A96" w14:textId="77777777" w:rsidR="00835795" w:rsidRDefault="00835795" w:rsidP="00275E67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968A7C8" w14:textId="3AE9939E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1: </w:t>
            </w:r>
            <w:r w:rsidR="0035216B">
              <w:rPr>
                <w:lang w:val="en-GB"/>
              </w:rPr>
              <w:t>Jerish Bovas</w:t>
            </w:r>
          </w:p>
          <w:p w14:paraId="6EF99745" w14:textId="5F04A0A3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2: </w:t>
            </w:r>
            <w:r w:rsidR="0035216B">
              <w:rPr>
                <w:lang w:val="en-GB"/>
              </w:rPr>
              <w:t>Sanjay Kannan</w:t>
            </w:r>
          </w:p>
          <w:p w14:paraId="782D1651" w14:textId="610DEB9A" w:rsidR="00835795" w:rsidRDefault="00835795" w:rsidP="00275E67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3: </w:t>
            </w:r>
            <w:r w:rsidR="0035216B">
              <w:rPr>
                <w:lang w:val="en-GB"/>
              </w:rPr>
              <w:t>Jesse Hughes</w:t>
            </w:r>
          </w:p>
          <w:p w14:paraId="3792F70B" w14:textId="285EE161" w:rsidR="00835795" w:rsidRPr="0016291E" w:rsidRDefault="00835795" w:rsidP="0035216B">
            <w:pPr>
              <w:rPr>
                <w:lang w:val="en-GB"/>
              </w:rPr>
            </w:pPr>
            <w:r>
              <w:rPr>
                <w:lang w:val="en-GB"/>
              </w:rPr>
              <w:t xml:space="preserve">Team member 4: </w:t>
            </w:r>
            <w:r w:rsidR="0035216B">
              <w:rPr>
                <w:lang w:val="en-GB"/>
              </w:rPr>
              <w:t>Naveen Jose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1C3990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D9179E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BB4C3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23E56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26CF628B" w14:textId="17B9AA7A" w:rsidR="007C0B2F" w:rsidRDefault="007C0B2F" w:rsidP="0016291E">
      <w:pPr>
        <w:rPr>
          <w:lang w:val="en-GB"/>
        </w:rPr>
      </w:pPr>
    </w:p>
    <w:p w14:paraId="48CDCD28" w14:textId="1A445246" w:rsidR="00B136B7" w:rsidRDefault="00B136B7" w:rsidP="0016291E">
      <w:pPr>
        <w:rPr>
          <w:lang w:val="en-GB"/>
        </w:rPr>
      </w:pPr>
    </w:p>
    <w:p w14:paraId="4A14F9A2" w14:textId="21B98A27" w:rsidR="00B136B7" w:rsidRDefault="00B136B7" w:rsidP="0016291E">
      <w:pPr>
        <w:rPr>
          <w:lang w:val="en-GB"/>
        </w:rPr>
      </w:pPr>
    </w:p>
    <w:p w14:paraId="65F5CCE3" w14:textId="21C20EB0" w:rsidR="00B136B7" w:rsidRDefault="00B136B7" w:rsidP="0016291E">
      <w:pPr>
        <w:rPr>
          <w:lang w:val="en-GB"/>
        </w:rPr>
      </w:pPr>
    </w:p>
    <w:p w14:paraId="2CBA30D5" w14:textId="7DF02C5F" w:rsidR="00B136B7" w:rsidRDefault="00B136B7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B136B7" w14:paraId="21242E5F" w14:textId="77777777" w:rsidTr="0099043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070BDEC0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6D6D0DC4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0BB61ADF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64319F52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5EBA0379" w14:textId="77777777" w:rsidR="00B136B7" w:rsidRDefault="00B136B7" w:rsidP="00990439">
            <w:pPr>
              <w:pStyle w:val="Standard1"/>
            </w:pPr>
          </w:p>
        </w:tc>
      </w:tr>
      <w:tr w:rsidR="00B136B7" w14:paraId="261050B3" w14:textId="77777777" w:rsidTr="0099043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0413BE31" w14:textId="77777777" w:rsidR="00B136B7" w:rsidRDefault="00B136B7" w:rsidP="00990439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T17</w:t>
            </w:r>
          </w:p>
        </w:tc>
        <w:tc>
          <w:tcPr>
            <w:tcW w:w="3508" w:type="dxa"/>
            <w:shd w:val="pct10" w:color="auto" w:fill="auto"/>
          </w:tcPr>
          <w:p w14:paraId="047422D0" w14:textId="77777777" w:rsidR="00B136B7" w:rsidRPr="00A245F2" w:rsidRDefault="00B136B7" w:rsidP="00990439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76684433" w14:textId="77777777" w:rsidR="00B136B7" w:rsidRPr="00A245F2" w:rsidRDefault="00B136B7" w:rsidP="00990439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190D530A" w14:textId="5208EC27" w:rsidR="00B136B7" w:rsidRPr="00A245F2" w:rsidRDefault="00B136B7" w:rsidP="00990439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35216B">
              <w:rPr>
                <w:b/>
                <w:sz w:val="36"/>
                <w:szCs w:val="36"/>
              </w:rPr>
              <w:t xml:space="preserve"> 2</w:t>
            </w:r>
            <w:r w:rsidRPr="00A245F2">
              <w:rPr>
                <w:b/>
                <w:sz w:val="36"/>
                <w:szCs w:val="36"/>
              </w:rPr>
              <w:t xml:space="preserve"> </w:t>
            </w:r>
          </w:p>
          <w:p w14:paraId="2F375983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971B6E0" w14:textId="3A24D27D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                   </w:t>
            </w:r>
            <w:r w:rsidR="003B56E7">
              <w:rPr>
                <w:b/>
                <w:sz w:val="24"/>
              </w:rPr>
              <w:t xml:space="preserve">Jan 26, </w:t>
            </w:r>
            <w:proofErr w:type="gramStart"/>
            <w:r w:rsidR="003B56E7">
              <w:rPr>
                <w:b/>
                <w:sz w:val="24"/>
              </w:rPr>
              <w:t>2022</w:t>
            </w:r>
            <w:proofErr w:type="gramEnd"/>
            <w:r>
              <w:rPr>
                <w:b/>
                <w:sz w:val="24"/>
              </w:rPr>
              <w:t xml:space="preserve">                          Time:</w:t>
            </w:r>
            <w:r w:rsidR="003B56E7">
              <w:rPr>
                <w:b/>
                <w:sz w:val="24"/>
              </w:rPr>
              <w:t xml:space="preserve">                      7:00 PM</w:t>
            </w:r>
          </w:p>
          <w:p w14:paraId="1A81A9BC" w14:textId="2FF5DA6B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3B56E7">
              <w:rPr>
                <w:b/>
                <w:sz w:val="24"/>
              </w:rPr>
              <w:t xml:space="preserve">                Google Meet</w:t>
            </w:r>
          </w:p>
        </w:tc>
        <w:tc>
          <w:tcPr>
            <w:tcW w:w="1559" w:type="dxa"/>
            <w:shd w:val="pct10" w:color="auto" w:fill="auto"/>
          </w:tcPr>
          <w:p w14:paraId="7B595C99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E42487A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3FE34391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0CA3E3F3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066CA5B1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111D2490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B136B7" w14:paraId="2DF3081D" w14:textId="77777777" w:rsidTr="0099043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5AF4B932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797188A7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1394788A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41E10200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701698DB" w14:textId="77777777" w:rsidR="00B136B7" w:rsidRDefault="00B136B7" w:rsidP="00990439">
            <w:pPr>
              <w:pStyle w:val="Standard1"/>
            </w:pPr>
          </w:p>
        </w:tc>
      </w:tr>
      <w:tr w:rsidR="00B136B7" w14:paraId="39B3758F" w14:textId="77777777" w:rsidTr="00990439">
        <w:trPr>
          <w:trHeight w:val="465"/>
        </w:trPr>
        <w:tc>
          <w:tcPr>
            <w:tcW w:w="5495" w:type="dxa"/>
            <w:gridSpan w:val="3"/>
          </w:tcPr>
          <w:p w14:paraId="5F8B126E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</w:tcPr>
          <w:p w14:paraId="754EF441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</w:tcPr>
          <w:p w14:paraId="70FD49D6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</w:tcPr>
          <w:p w14:paraId="40068A0F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</w:tcPr>
          <w:p w14:paraId="55EB29E7" w14:textId="77777777" w:rsidR="00B136B7" w:rsidRDefault="00B136B7" w:rsidP="00990439">
            <w:pPr>
              <w:pStyle w:val="Standard1"/>
            </w:pPr>
          </w:p>
        </w:tc>
      </w:tr>
      <w:tr w:rsidR="00B136B7" w14:paraId="271DDB34" w14:textId="77777777" w:rsidTr="00990439">
        <w:trPr>
          <w:trHeight w:val="981"/>
        </w:trPr>
        <w:tc>
          <w:tcPr>
            <w:tcW w:w="1987" w:type="dxa"/>
            <w:gridSpan w:val="2"/>
          </w:tcPr>
          <w:p w14:paraId="34B1C558" w14:textId="77777777" w:rsidR="00B136B7" w:rsidRDefault="00B136B7" w:rsidP="00990439">
            <w:r>
              <w:t>Attendees:</w:t>
            </w:r>
          </w:p>
        </w:tc>
        <w:tc>
          <w:tcPr>
            <w:tcW w:w="3508" w:type="dxa"/>
          </w:tcPr>
          <w:p w14:paraId="22EC8501" w14:textId="77777777" w:rsidR="00B136B7" w:rsidRDefault="00B136B7" w:rsidP="00990439">
            <w:pPr>
              <w:pStyle w:val="Standard1"/>
            </w:pPr>
            <w:r>
              <w:t>Team member 1:  Jerish Bovas</w:t>
            </w:r>
          </w:p>
          <w:p w14:paraId="66B74E81" w14:textId="77777777" w:rsidR="00B136B7" w:rsidRDefault="00B136B7" w:rsidP="00990439">
            <w:pPr>
              <w:pStyle w:val="Standard1"/>
            </w:pPr>
            <w:r>
              <w:t>Team member 2:  Sanjay Kannan</w:t>
            </w:r>
          </w:p>
          <w:p w14:paraId="214B8E38" w14:textId="77777777" w:rsidR="00B136B7" w:rsidRDefault="00B136B7" w:rsidP="00990439">
            <w:pPr>
              <w:pStyle w:val="Standard1"/>
            </w:pPr>
            <w:r>
              <w:t>Team member 3:  Jesse Hughes</w:t>
            </w:r>
          </w:p>
          <w:p w14:paraId="6A9BCEA3" w14:textId="77777777" w:rsidR="00B136B7" w:rsidRDefault="00B136B7" w:rsidP="00990439">
            <w:pPr>
              <w:pStyle w:val="Standard1"/>
            </w:pPr>
            <w:r>
              <w:t>Team member 4:  Naveen Jose</w:t>
            </w:r>
          </w:p>
        </w:tc>
        <w:tc>
          <w:tcPr>
            <w:tcW w:w="1559" w:type="dxa"/>
          </w:tcPr>
          <w:p w14:paraId="76532A50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</w:tcPr>
          <w:p w14:paraId="6F8B3CDD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</w:tcPr>
          <w:p w14:paraId="4BAAE997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</w:tcPr>
          <w:p w14:paraId="76D010B5" w14:textId="77777777" w:rsidR="00B136B7" w:rsidRDefault="00B136B7" w:rsidP="00990439">
            <w:pPr>
              <w:pStyle w:val="Standard1"/>
            </w:pPr>
          </w:p>
        </w:tc>
      </w:tr>
      <w:tr w:rsidR="00B136B7" w14:paraId="1A582234" w14:textId="77777777" w:rsidTr="00990439">
        <w:trPr>
          <w:trHeight w:val="68"/>
        </w:trPr>
        <w:tc>
          <w:tcPr>
            <w:tcW w:w="5495" w:type="dxa"/>
            <w:gridSpan w:val="3"/>
          </w:tcPr>
          <w:p w14:paraId="3F6F1FA6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</w:tcPr>
          <w:p w14:paraId="251E0144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</w:tcPr>
          <w:p w14:paraId="0B235F01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</w:tcPr>
          <w:p w14:paraId="67005FE9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</w:tcPr>
          <w:p w14:paraId="146C507A" w14:textId="77777777" w:rsidR="00B136B7" w:rsidRDefault="00B136B7" w:rsidP="00990439">
            <w:pPr>
              <w:pStyle w:val="Standard1"/>
            </w:pPr>
          </w:p>
        </w:tc>
      </w:tr>
      <w:tr w:rsidR="00B136B7" w14:paraId="3A3A5D5A" w14:textId="77777777" w:rsidTr="0099043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224DC1D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B1D195B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6628336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508F93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9A0D5E4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</w:tr>
      <w:tr w:rsidR="00B136B7" w14:paraId="671D7FA0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1C1125" w14:textId="77777777" w:rsidR="00B136B7" w:rsidRDefault="00B136B7" w:rsidP="00990439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CAB547" w14:textId="77777777" w:rsidR="00B136B7" w:rsidRDefault="00B136B7" w:rsidP="00990439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990994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117A16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579A2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0C97F4F3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% </w:t>
            </w:r>
            <w:proofErr w:type="gramStart"/>
            <w:r>
              <w:rPr>
                <w:b/>
              </w:rPr>
              <w:t>done</w:t>
            </w:r>
            <w:proofErr w:type="gramEnd"/>
            <w:r>
              <w:rPr>
                <w:b/>
              </w:rPr>
              <w:t xml:space="preserve">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9CD17D" w14:textId="77777777" w:rsidR="00B136B7" w:rsidRPr="00285969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B136B7" w14:paraId="17F6F74A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60772" w14:textId="77777777" w:rsidR="00B136B7" w:rsidRDefault="00B136B7" w:rsidP="00990439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4896F3" w14:textId="325D2C1A" w:rsidR="00B136B7" w:rsidRDefault="003B56E7" w:rsidP="00990439">
            <w:pPr>
              <w:pStyle w:val="Standard1"/>
              <w:spacing w:before="120" w:after="120"/>
            </w:pPr>
            <w:r>
              <w:t xml:space="preserve">Stake holder </w:t>
            </w:r>
            <w:proofErr w:type="spellStart"/>
            <w:r>
              <w:t>meeing</w:t>
            </w:r>
            <w:proofErr w:type="spellEnd"/>
            <w:r>
              <w:t xml:space="preserve"> planning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3CFE7" w14:textId="0CF03038" w:rsidR="00B136B7" w:rsidRDefault="003B56E7" w:rsidP="00990439">
            <w:pPr>
              <w:pStyle w:val="Standard1"/>
              <w:spacing w:before="120" w:after="120"/>
            </w:pPr>
            <w:r>
              <w:t>Question to be asked and show project status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DBB2DA" w14:textId="0858E8E0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9182F" w14:textId="170B1E22" w:rsidR="00B136B7" w:rsidRDefault="003B56E7" w:rsidP="00990439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D18564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31806FE7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9A0EE" w14:textId="77777777" w:rsidR="00B136B7" w:rsidRDefault="00B136B7" w:rsidP="00990439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1FBC80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8F6605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9C0D6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77E53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3612EA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60FE2548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51C30B" w14:textId="77777777" w:rsidR="00B136B7" w:rsidRDefault="00B136B7" w:rsidP="00990439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B43379" w14:textId="7892C9D1" w:rsidR="00B136B7" w:rsidRDefault="003B56E7" w:rsidP="00990439">
            <w:pPr>
              <w:pStyle w:val="Standard1"/>
              <w:spacing w:before="120" w:after="120"/>
            </w:pPr>
            <w:r>
              <w:t>Project ideas approval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275E75" w14:textId="6DC5A1F0" w:rsidR="00B136B7" w:rsidRDefault="003B56E7" w:rsidP="00990439">
            <w:pPr>
              <w:pStyle w:val="Standard1"/>
              <w:spacing w:before="120" w:after="120"/>
            </w:pPr>
            <w:r>
              <w:t>Shown the project status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5F7C81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383E13" w14:textId="0FEC582F" w:rsidR="00B136B7" w:rsidRDefault="003B56E7" w:rsidP="00990439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B2373E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545C839C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E91A3E" w14:textId="77777777" w:rsidR="00B136B7" w:rsidRDefault="00B136B7" w:rsidP="00990439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A08341" w14:textId="4F87687D" w:rsidR="00B136B7" w:rsidRDefault="003B56E7" w:rsidP="00990439">
            <w:pPr>
              <w:pStyle w:val="Standard1"/>
              <w:spacing w:before="120" w:after="120"/>
            </w:pPr>
            <w:r>
              <w:t>Questions about implementation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8406F" w14:textId="22B59944" w:rsidR="00B136B7" w:rsidRDefault="003B56E7" w:rsidP="00990439">
            <w:pPr>
              <w:pStyle w:val="Standard1"/>
              <w:spacing w:before="120" w:after="120"/>
            </w:pPr>
            <w:r>
              <w:t>Several question to be asked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2CCAC6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EFDD" w14:textId="24A6602D" w:rsidR="00B136B7" w:rsidRDefault="003B56E7" w:rsidP="00990439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DDB45A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78787510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31EA3C" w14:textId="77777777" w:rsidR="00B136B7" w:rsidRDefault="00B136B7" w:rsidP="00990439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F4010D" w14:textId="6804B358" w:rsidR="00B136B7" w:rsidRDefault="003B56E7" w:rsidP="00990439">
            <w:pPr>
              <w:pStyle w:val="Standard1"/>
              <w:spacing w:before="120" w:after="120"/>
            </w:pPr>
            <w:r>
              <w:t>Future meetings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D90FF0" w14:textId="7006316F" w:rsidR="00B136B7" w:rsidRDefault="003B56E7" w:rsidP="00990439">
            <w:pPr>
              <w:pStyle w:val="Standard1"/>
              <w:spacing w:before="120" w:after="120"/>
            </w:pPr>
            <w:r>
              <w:t>Next meeting planning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53737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640854" w14:textId="01D36993" w:rsidR="00B136B7" w:rsidRDefault="003B56E7" w:rsidP="00990439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A06611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73720BAB" w14:textId="77777777" w:rsidTr="0099043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CD51" w14:textId="77777777" w:rsidR="00B136B7" w:rsidRDefault="00B136B7" w:rsidP="00990439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C29F9" w14:textId="77777777" w:rsidR="0035216B" w:rsidRDefault="0035216B" w:rsidP="0035216B">
            <w:pPr>
              <w:pStyle w:val="Standard1"/>
              <w:spacing w:before="120" w:after="120"/>
            </w:pPr>
            <w:r>
              <w:t>Date:  Jan 31, 2022</w:t>
            </w:r>
          </w:p>
          <w:p w14:paraId="44A3228D" w14:textId="77777777" w:rsidR="0035216B" w:rsidRDefault="0035216B" w:rsidP="0035216B">
            <w:pPr>
              <w:pStyle w:val="Standard1"/>
              <w:spacing w:before="120" w:after="120"/>
            </w:pPr>
            <w:r>
              <w:t>Time: 10:00 AM</w:t>
            </w:r>
          </w:p>
          <w:p w14:paraId="4171670B" w14:textId="77777777" w:rsidR="0035216B" w:rsidRDefault="0035216B" w:rsidP="0035216B">
            <w:pPr>
              <w:pStyle w:val="Standard1"/>
              <w:spacing w:before="120" w:after="120"/>
            </w:pPr>
            <w:r>
              <w:t>Location: Online, Microsoft Teams</w:t>
            </w:r>
          </w:p>
          <w:p w14:paraId="368AF972" w14:textId="77777777" w:rsidR="0035216B" w:rsidRDefault="0035216B" w:rsidP="0035216B">
            <w:pPr>
              <w:pStyle w:val="Standard1"/>
              <w:spacing w:before="120" w:after="120"/>
            </w:pPr>
            <w:r>
              <w:t>Agenda: Project Status</w:t>
            </w:r>
          </w:p>
          <w:p w14:paraId="0C906C33" w14:textId="77777777" w:rsidR="0035216B" w:rsidRDefault="0035216B" w:rsidP="0035216B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B939594" w14:textId="77777777" w:rsidR="0035216B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1: Jerish Bovas</w:t>
            </w:r>
          </w:p>
          <w:p w14:paraId="07DE1953" w14:textId="77777777" w:rsidR="0035216B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2: Sanjay Kannan</w:t>
            </w:r>
          </w:p>
          <w:p w14:paraId="6E7E2E5C" w14:textId="77777777" w:rsidR="0035216B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3: Jesse Hughes</w:t>
            </w:r>
          </w:p>
          <w:p w14:paraId="0BD511A1" w14:textId="79C57BE0" w:rsidR="00B136B7" w:rsidRPr="0016291E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4: Naveen Jose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1201A4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D5B43D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7062D2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8C0A41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</w:tbl>
    <w:p w14:paraId="01E34648" w14:textId="793697D4" w:rsidR="00B136B7" w:rsidRDefault="00B136B7" w:rsidP="0016291E">
      <w:pPr>
        <w:rPr>
          <w:lang w:val="en-GB"/>
        </w:rPr>
      </w:pPr>
    </w:p>
    <w:p w14:paraId="3E6B91D5" w14:textId="3FC66EEC" w:rsidR="00B136B7" w:rsidRDefault="00B136B7" w:rsidP="0016291E">
      <w:pPr>
        <w:rPr>
          <w:lang w:val="en-GB"/>
        </w:rPr>
      </w:pPr>
    </w:p>
    <w:p w14:paraId="3A9A25B5" w14:textId="46A55FA7" w:rsidR="00B136B7" w:rsidRDefault="00B136B7" w:rsidP="0016291E">
      <w:pPr>
        <w:rPr>
          <w:lang w:val="en-GB"/>
        </w:rPr>
      </w:pPr>
    </w:p>
    <w:p w14:paraId="51536DC5" w14:textId="08A7122F" w:rsidR="00B136B7" w:rsidRDefault="00B136B7" w:rsidP="0016291E">
      <w:pPr>
        <w:rPr>
          <w:lang w:val="en-GB"/>
        </w:rPr>
      </w:pPr>
    </w:p>
    <w:p w14:paraId="0C7152F8" w14:textId="7288A8EA" w:rsidR="00B136B7" w:rsidRDefault="00B136B7" w:rsidP="0016291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983"/>
        <w:gridCol w:w="1127"/>
      </w:tblGrid>
      <w:tr w:rsidR="00B136B7" w14:paraId="6399DA3C" w14:textId="77777777" w:rsidTr="0099043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7B85A8A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  <w:shd w:val="pct10" w:color="auto" w:fill="auto"/>
          </w:tcPr>
          <w:p w14:paraId="0676352E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7FE2DF67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  <w:shd w:val="pct10" w:color="auto" w:fill="auto"/>
          </w:tcPr>
          <w:p w14:paraId="3DA16D60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  <w:shd w:val="pct10" w:color="auto" w:fill="auto"/>
          </w:tcPr>
          <w:p w14:paraId="74EDD88F" w14:textId="77777777" w:rsidR="00B136B7" w:rsidRDefault="00B136B7" w:rsidP="00990439">
            <w:pPr>
              <w:pStyle w:val="Standard1"/>
            </w:pPr>
          </w:p>
        </w:tc>
      </w:tr>
      <w:tr w:rsidR="00B136B7" w14:paraId="294FC45D" w14:textId="77777777" w:rsidTr="0099043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20562C68" w14:textId="77777777" w:rsidR="00B136B7" w:rsidRDefault="00B136B7" w:rsidP="00990439">
            <w:pPr>
              <w:pStyle w:val="Standard1"/>
              <w:rPr>
                <w:b/>
                <w:sz w:val="40"/>
              </w:rPr>
            </w:pPr>
            <w:r>
              <w:rPr>
                <w:b/>
                <w:sz w:val="40"/>
              </w:rPr>
              <w:t>Team T17</w:t>
            </w:r>
          </w:p>
        </w:tc>
        <w:tc>
          <w:tcPr>
            <w:tcW w:w="3508" w:type="dxa"/>
            <w:shd w:val="pct10" w:color="auto" w:fill="auto"/>
          </w:tcPr>
          <w:p w14:paraId="24F247E2" w14:textId="77777777" w:rsidR="00B136B7" w:rsidRPr="00A245F2" w:rsidRDefault="00B136B7" w:rsidP="00990439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Capstone Project I</w:t>
            </w:r>
            <w:r>
              <w:rPr>
                <w:b/>
                <w:sz w:val="36"/>
                <w:szCs w:val="36"/>
              </w:rPr>
              <w:t>I</w:t>
            </w:r>
          </w:p>
          <w:p w14:paraId="7DBC621E" w14:textId="77777777" w:rsidR="00B136B7" w:rsidRPr="00A245F2" w:rsidRDefault="00B136B7" w:rsidP="00990439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3F0D21DE" w14:textId="2685D9D0" w:rsidR="00B136B7" w:rsidRPr="00A245F2" w:rsidRDefault="00B136B7" w:rsidP="00990439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3B56E7">
              <w:rPr>
                <w:b/>
                <w:sz w:val="36"/>
                <w:szCs w:val="36"/>
              </w:rPr>
              <w:t>3</w:t>
            </w:r>
          </w:p>
          <w:p w14:paraId="75D91CFC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539D97F" w14:textId="6A996818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          </w:t>
            </w:r>
            <w:r w:rsidR="003B56E7">
              <w:rPr>
                <w:b/>
                <w:sz w:val="24"/>
              </w:rPr>
              <w:t xml:space="preserve">Jan 31, </w:t>
            </w:r>
            <w:proofErr w:type="gramStart"/>
            <w:r w:rsidR="003B56E7">
              <w:rPr>
                <w:b/>
                <w:sz w:val="24"/>
              </w:rPr>
              <w:t>2022</w:t>
            </w:r>
            <w:proofErr w:type="gramEnd"/>
            <w:r>
              <w:rPr>
                <w:b/>
                <w:sz w:val="24"/>
              </w:rPr>
              <w:t xml:space="preserve">                                    Time:</w:t>
            </w:r>
            <w:r w:rsidR="003B56E7">
              <w:rPr>
                <w:b/>
                <w:sz w:val="24"/>
              </w:rPr>
              <w:t xml:space="preserve">            10:00 AM</w:t>
            </w:r>
          </w:p>
          <w:p w14:paraId="3759B0FB" w14:textId="60ADBD8A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3B56E7">
              <w:rPr>
                <w:b/>
                <w:sz w:val="24"/>
              </w:rPr>
              <w:t xml:space="preserve">      Online, Microsoft Teams</w:t>
            </w:r>
          </w:p>
        </w:tc>
        <w:tc>
          <w:tcPr>
            <w:tcW w:w="1559" w:type="dxa"/>
            <w:shd w:val="pct10" w:color="auto" w:fill="auto"/>
          </w:tcPr>
          <w:p w14:paraId="06E770D8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77E0B1E8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983" w:type="dxa"/>
            <w:shd w:val="pct10" w:color="auto" w:fill="auto"/>
          </w:tcPr>
          <w:p w14:paraId="02160E44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27" w:type="dxa"/>
            <w:shd w:val="pct10" w:color="auto" w:fill="auto"/>
          </w:tcPr>
          <w:p w14:paraId="232DF948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5C109F0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9A7114E" w14:textId="77777777" w:rsidR="00B136B7" w:rsidRDefault="00B136B7" w:rsidP="00990439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tr w:rsidR="00B136B7" w14:paraId="0FA850EC" w14:textId="77777777" w:rsidTr="0099043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742CF441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7BA364F6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46651B3E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  <w:tcBorders>
              <w:bottom w:val="double" w:sz="6" w:space="0" w:color="auto"/>
            </w:tcBorders>
            <w:shd w:val="pct10" w:color="auto" w:fill="auto"/>
          </w:tcPr>
          <w:p w14:paraId="2FD2E654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  <w:tcBorders>
              <w:bottom w:val="double" w:sz="6" w:space="0" w:color="auto"/>
            </w:tcBorders>
            <w:shd w:val="pct10" w:color="auto" w:fill="auto"/>
          </w:tcPr>
          <w:p w14:paraId="48DADEF6" w14:textId="77777777" w:rsidR="00B136B7" w:rsidRDefault="00B136B7" w:rsidP="00990439">
            <w:pPr>
              <w:pStyle w:val="Standard1"/>
            </w:pPr>
          </w:p>
        </w:tc>
      </w:tr>
      <w:tr w:rsidR="00B136B7" w14:paraId="4E3D1917" w14:textId="77777777" w:rsidTr="00990439">
        <w:trPr>
          <w:trHeight w:val="465"/>
        </w:trPr>
        <w:tc>
          <w:tcPr>
            <w:tcW w:w="5495" w:type="dxa"/>
            <w:gridSpan w:val="3"/>
          </w:tcPr>
          <w:p w14:paraId="47352123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</w:tcPr>
          <w:p w14:paraId="5C45066B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</w:tcPr>
          <w:p w14:paraId="5F141461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</w:tcPr>
          <w:p w14:paraId="205EC174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</w:tcPr>
          <w:p w14:paraId="6E304E6A" w14:textId="77777777" w:rsidR="00B136B7" w:rsidRDefault="00B136B7" w:rsidP="00990439">
            <w:pPr>
              <w:pStyle w:val="Standard1"/>
            </w:pPr>
          </w:p>
        </w:tc>
      </w:tr>
      <w:tr w:rsidR="00B136B7" w14:paraId="5AEE5312" w14:textId="77777777" w:rsidTr="00990439">
        <w:trPr>
          <w:trHeight w:val="981"/>
        </w:trPr>
        <w:tc>
          <w:tcPr>
            <w:tcW w:w="1987" w:type="dxa"/>
            <w:gridSpan w:val="2"/>
          </w:tcPr>
          <w:p w14:paraId="18F86671" w14:textId="77777777" w:rsidR="00B136B7" w:rsidRDefault="00B136B7" w:rsidP="00990439">
            <w:r>
              <w:t>Attendees:</w:t>
            </w:r>
          </w:p>
        </w:tc>
        <w:tc>
          <w:tcPr>
            <w:tcW w:w="3508" w:type="dxa"/>
          </w:tcPr>
          <w:p w14:paraId="0C7EC3C9" w14:textId="77777777" w:rsidR="00B136B7" w:rsidRDefault="00B136B7" w:rsidP="00990439">
            <w:pPr>
              <w:pStyle w:val="Standard1"/>
            </w:pPr>
            <w:r>
              <w:t>Team member 1:  Jerish Bovas</w:t>
            </w:r>
          </w:p>
          <w:p w14:paraId="7629BB7A" w14:textId="77777777" w:rsidR="00B136B7" w:rsidRDefault="00B136B7" w:rsidP="00990439">
            <w:pPr>
              <w:pStyle w:val="Standard1"/>
            </w:pPr>
            <w:r>
              <w:t>Team member 2:  Sanjay Kannan</w:t>
            </w:r>
          </w:p>
          <w:p w14:paraId="3A0A1FC5" w14:textId="77777777" w:rsidR="00B136B7" w:rsidRDefault="00B136B7" w:rsidP="00990439">
            <w:pPr>
              <w:pStyle w:val="Standard1"/>
            </w:pPr>
            <w:r>
              <w:t>Team member 3:  Jesse Hughes</w:t>
            </w:r>
          </w:p>
          <w:p w14:paraId="3171AA80" w14:textId="77777777" w:rsidR="00B136B7" w:rsidRDefault="00B136B7" w:rsidP="00990439">
            <w:pPr>
              <w:pStyle w:val="Standard1"/>
            </w:pPr>
            <w:r>
              <w:t>Team member 4:  Naveen Jose</w:t>
            </w:r>
          </w:p>
        </w:tc>
        <w:tc>
          <w:tcPr>
            <w:tcW w:w="1559" w:type="dxa"/>
          </w:tcPr>
          <w:p w14:paraId="70A6B37C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</w:tcPr>
          <w:p w14:paraId="464084B9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</w:tcPr>
          <w:p w14:paraId="34307D9B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</w:tcPr>
          <w:p w14:paraId="434F7954" w14:textId="77777777" w:rsidR="00B136B7" w:rsidRDefault="00B136B7" w:rsidP="00990439">
            <w:pPr>
              <w:pStyle w:val="Standard1"/>
            </w:pPr>
          </w:p>
        </w:tc>
      </w:tr>
      <w:tr w:rsidR="00B136B7" w14:paraId="1BF4B873" w14:textId="77777777" w:rsidTr="00990439">
        <w:trPr>
          <w:trHeight w:val="68"/>
        </w:trPr>
        <w:tc>
          <w:tcPr>
            <w:tcW w:w="5495" w:type="dxa"/>
            <w:gridSpan w:val="3"/>
          </w:tcPr>
          <w:p w14:paraId="03F5C54A" w14:textId="77777777" w:rsidR="00B136B7" w:rsidRDefault="00B136B7" w:rsidP="00990439">
            <w:pPr>
              <w:pStyle w:val="Standard1"/>
            </w:pPr>
          </w:p>
        </w:tc>
        <w:tc>
          <w:tcPr>
            <w:tcW w:w="1559" w:type="dxa"/>
          </w:tcPr>
          <w:p w14:paraId="069E6301" w14:textId="77777777" w:rsidR="00B136B7" w:rsidRDefault="00B136B7" w:rsidP="00990439">
            <w:pPr>
              <w:pStyle w:val="Standard1"/>
            </w:pPr>
          </w:p>
        </w:tc>
        <w:tc>
          <w:tcPr>
            <w:tcW w:w="1276" w:type="dxa"/>
          </w:tcPr>
          <w:p w14:paraId="0548DCE8" w14:textId="77777777" w:rsidR="00B136B7" w:rsidRDefault="00B136B7" w:rsidP="00990439">
            <w:pPr>
              <w:pStyle w:val="Standard1"/>
            </w:pPr>
          </w:p>
        </w:tc>
        <w:tc>
          <w:tcPr>
            <w:tcW w:w="983" w:type="dxa"/>
          </w:tcPr>
          <w:p w14:paraId="574F64F4" w14:textId="77777777" w:rsidR="00B136B7" w:rsidRDefault="00B136B7" w:rsidP="00990439">
            <w:pPr>
              <w:pStyle w:val="Standard1"/>
            </w:pPr>
          </w:p>
        </w:tc>
        <w:tc>
          <w:tcPr>
            <w:tcW w:w="1127" w:type="dxa"/>
          </w:tcPr>
          <w:p w14:paraId="1BE0D915" w14:textId="77777777" w:rsidR="00B136B7" w:rsidRDefault="00B136B7" w:rsidP="00990439">
            <w:pPr>
              <w:pStyle w:val="Standard1"/>
            </w:pPr>
          </w:p>
        </w:tc>
      </w:tr>
      <w:tr w:rsidR="00B136B7" w14:paraId="05648E34" w14:textId="77777777" w:rsidTr="0099043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654C1A3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9543FC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155DF61D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983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0B768A9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27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7370917" w14:textId="77777777" w:rsidR="00B136B7" w:rsidRDefault="00B136B7" w:rsidP="00990439">
            <w:pPr>
              <w:pStyle w:val="Standard1"/>
              <w:rPr>
                <w:b/>
                <w:sz w:val="36"/>
              </w:rPr>
            </w:pPr>
          </w:p>
        </w:tc>
      </w:tr>
      <w:tr w:rsidR="00B136B7" w14:paraId="6D819C4B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B00201" w14:textId="77777777" w:rsidR="00B136B7" w:rsidRDefault="00B136B7" w:rsidP="00990439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49EB81" w14:textId="77777777" w:rsidR="00B136B7" w:rsidRDefault="00B136B7" w:rsidP="00990439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DC998C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FB2FA1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5F0DEE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Status</w:t>
            </w:r>
          </w:p>
          <w:p w14:paraId="77A63727" w14:textId="77777777" w:rsidR="00B136B7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% </w:t>
            </w:r>
            <w:proofErr w:type="gramStart"/>
            <w:r>
              <w:rPr>
                <w:b/>
              </w:rPr>
              <w:t>done</w:t>
            </w:r>
            <w:proofErr w:type="gramEnd"/>
            <w:r>
              <w:rPr>
                <w:b/>
              </w:rPr>
              <w:t xml:space="preserve"> till date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9ECF40" w14:textId="77777777" w:rsidR="00B136B7" w:rsidRPr="00285969" w:rsidRDefault="00B136B7" w:rsidP="00990439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B136B7" w14:paraId="2424022E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55E57B" w14:textId="77777777" w:rsidR="00B136B7" w:rsidRDefault="00B136B7" w:rsidP="00990439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515975" w14:textId="14FE08F8" w:rsidR="00B136B7" w:rsidRDefault="003B56E7" w:rsidP="00990439">
            <w:pPr>
              <w:pStyle w:val="Standard1"/>
              <w:spacing w:before="120" w:after="120"/>
            </w:pPr>
            <w:r>
              <w:t>Meeting successfully done with stakeholder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E192B4" w14:textId="1888C98F" w:rsidR="00B136B7" w:rsidRDefault="003B56E7" w:rsidP="00990439">
            <w:pPr>
              <w:pStyle w:val="Standard1"/>
              <w:spacing w:before="120" w:after="120"/>
            </w:pPr>
            <w:r>
              <w:t>Questions asked and doubts cleared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C5DBE2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91346E" w14:textId="3B78D05B" w:rsidR="00B136B7" w:rsidRDefault="003B56E7" w:rsidP="00990439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955D2A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778BDDBC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46419" w14:textId="77777777" w:rsidR="00B136B7" w:rsidRDefault="00B136B7" w:rsidP="00990439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0CE33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63606D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773700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5C927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82A1F3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27634F7E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C67C2B" w14:textId="77777777" w:rsidR="00B136B7" w:rsidRDefault="00B136B7" w:rsidP="00990439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9655AA" w14:textId="512F7344" w:rsidR="00B136B7" w:rsidRDefault="003B56E7" w:rsidP="00990439">
            <w:pPr>
              <w:pStyle w:val="Standard1"/>
              <w:spacing w:before="120" w:after="120"/>
            </w:pPr>
            <w:r>
              <w:t>Front-end development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11EA4" w14:textId="679E6A44" w:rsidR="00B136B7" w:rsidRDefault="00646360" w:rsidP="00990439">
            <w:pPr>
              <w:pStyle w:val="Standard1"/>
              <w:spacing w:before="120" w:after="120"/>
            </w:pPr>
            <w:r>
              <w:t>Development started as planned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16925" w14:textId="04946DB9" w:rsidR="00B136B7" w:rsidRDefault="00646360" w:rsidP="00990439">
            <w:pPr>
              <w:pStyle w:val="Standard1"/>
              <w:spacing w:before="120" w:after="120"/>
            </w:pPr>
            <w:r>
              <w:t>Mar 5, 2022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8B9C0B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EDFF2D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71EFE680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ED6F10" w14:textId="77777777" w:rsidR="00B136B7" w:rsidRDefault="00B136B7" w:rsidP="00990439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CA8DEE" w14:textId="0CFCA339" w:rsidR="00B136B7" w:rsidRDefault="003B56E7" w:rsidP="00990439">
            <w:pPr>
              <w:pStyle w:val="Standard1"/>
              <w:spacing w:before="120" w:after="120"/>
            </w:pPr>
            <w:r>
              <w:t>Backend Development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B3CA7D" w14:textId="5A7DBA6F" w:rsidR="00B136B7" w:rsidRDefault="00646360" w:rsidP="00990439">
            <w:pPr>
              <w:pStyle w:val="Standard1"/>
              <w:spacing w:before="120" w:after="120"/>
            </w:pPr>
            <w:r>
              <w:t>Development started as planned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6BEDE2" w14:textId="57DDC594" w:rsidR="00B136B7" w:rsidRDefault="00646360" w:rsidP="00990439">
            <w:pPr>
              <w:pStyle w:val="Standard1"/>
              <w:spacing w:before="120" w:after="120"/>
            </w:pPr>
            <w:r>
              <w:t>Mar 5, 2022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91D416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8239CA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41060161" w14:textId="77777777" w:rsidTr="0099043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AC0E7" w14:textId="77777777" w:rsidR="00B136B7" w:rsidRDefault="00B136B7" w:rsidP="00990439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770FE5" w14:textId="016387FA" w:rsidR="00B136B7" w:rsidRDefault="003B56E7" w:rsidP="00990439">
            <w:pPr>
              <w:pStyle w:val="Standard1"/>
              <w:spacing w:before="120" w:after="120"/>
            </w:pPr>
            <w:r>
              <w:t>ML Development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A9A3F4" w14:textId="246608B2" w:rsidR="00B136B7" w:rsidRDefault="00646360" w:rsidP="00990439">
            <w:pPr>
              <w:pStyle w:val="Standard1"/>
              <w:spacing w:before="120" w:after="120"/>
            </w:pPr>
            <w:r>
              <w:t>Development started as planned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03805C" w14:textId="69132F78" w:rsidR="00B136B7" w:rsidRDefault="00646360" w:rsidP="00990439">
            <w:pPr>
              <w:pStyle w:val="Standard1"/>
              <w:spacing w:before="120" w:after="120"/>
            </w:pPr>
            <w:r>
              <w:t>Mar 5, 2022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603685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851C6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  <w:tr w:rsidR="00B136B7" w14:paraId="4B1CCA8F" w14:textId="77777777" w:rsidTr="0099043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6FC82C" w14:textId="77777777" w:rsidR="00B136B7" w:rsidRDefault="00B136B7" w:rsidP="00990439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E3557" w14:textId="5FE93AC5" w:rsidR="0035216B" w:rsidRDefault="0035216B" w:rsidP="0035216B">
            <w:pPr>
              <w:pStyle w:val="Standard1"/>
              <w:spacing w:before="120" w:after="120"/>
            </w:pPr>
            <w:r>
              <w:t xml:space="preserve">Date:  </w:t>
            </w:r>
            <w:r w:rsidR="00646360">
              <w:t>Feb 7</w:t>
            </w:r>
            <w:r>
              <w:t>, 2022</w:t>
            </w:r>
          </w:p>
          <w:p w14:paraId="0FC112EA" w14:textId="77777777" w:rsidR="0035216B" w:rsidRDefault="0035216B" w:rsidP="0035216B">
            <w:pPr>
              <w:pStyle w:val="Standard1"/>
              <w:spacing w:before="120" w:after="120"/>
            </w:pPr>
            <w:r>
              <w:t>Time: 10:00 AM</w:t>
            </w:r>
          </w:p>
          <w:p w14:paraId="7CFF5958" w14:textId="77777777" w:rsidR="0035216B" w:rsidRDefault="0035216B" w:rsidP="0035216B">
            <w:pPr>
              <w:pStyle w:val="Standard1"/>
              <w:spacing w:before="120" w:after="120"/>
            </w:pPr>
            <w:r>
              <w:t>Location: Online, Microsoft Teams</w:t>
            </w:r>
          </w:p>
          <w:p w14:paraId="6B1389F7" w14:textId="77777777" w:rsidR="0035216B" w:rsidRDefault="0035216B" w:rsidP="0035216B">
            <w:pPr>
              <w:pStyle w:val="Standard1"/>
              <w:spacing w:before="120" w:after="120"/>
            </w:pPr>
            <w:r>
              <w:t>Agenda: Project Status</w:t>
            </w:r>
          </w:p>
          <w:p w14:paraId="67A0B274" w14:textId="77777777" w:rsidR="0035216B" w:rsidRDefault="0035216B" w:rsidP="0035216B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1AEAF15F" w14:textId="77777777" w:rsidR="0035216B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1: Jerish Bovas</w:t>
            </w:r>
          </w:p>
          <w:p w14:paraId="423A8C33" w14:textId="77777777" w:rsidR="0035216B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2: Sanjay Kannan</w:t>
            </w:r>
          </w:p>
          <w:p w14:paraId="5B214D54" w14:textId="77777777" w:rsidR="0035216B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3: Jesse Hughes</w:t>
            </w:r>
          </w:p>
          <w:p w14:paraId="68432081" w14:textId="27A07053" w:rsidR="00B136B7" w:rsidRPr="0016291E" w:rsidRDefault="0035216B" w:rsidP="0035216B">
            <w:pPr>
              <w:rPr>
                <w:lang w:val="en-GB"/>
              </w:rPr>
            </w:pPr>
            <w:r>
              <w:rPr>
                <w:lang w:val="en-GB"/>
              </w:rPr>
              <w:t>Team member 4: Naveen Jose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42E614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8178B7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00CA3E" w14:textId="77777777" w:rsidR="00B136B7" w:rsidRDefault="00B136B7" w:rsidP="00990439">
            <w:pPr>
              <w:pStyle w:val="Standard1"/>
              <w:spacing w:before="120" w:after="120"/>
            </w:pPr>
          </w:p>
        </w:tc>
        <w:tc>
          <w:tcPr>
            <w:tcW w:w="112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B6420" w14:textId="77777777" w:rsidR="00B136B7" w:rsidRDefault="00B136B7" w:rsidP="00990439">
            <w:pPr>
              <w:pStyle w:val="Standard1"/>
              <w:spacing w:before="120" w:after="120"/>
            </w:pPr>
          </w:p>
        </w:tc>
      </w:tr>
    </w:tbl>
    <w:p w14:paraId="7FC51B61" w14:textId="77777777" w:rsidR="00B136B7" w:rsidRDefault="00B136B7" w:rsidP="0016291E">
      <w:pPr>
        <w:rPr>
          <w:lang w:val="en-GB"/>
        </w:rPr>
      </w:pPr>
    </w:p>
    <w:sectPr w:rsidR="00B136B7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5216B"/>
    <w:rsid w:val="00386AD2"/>
    <w:rsid w:val="003B56E7"/>
    <w:rsid w:val="003D0276"/>
    <w:rsid w:val="003D2877"/>
    <w:rsid w:val="004070FC"/>
    <w:rsid w:val="00445966"/>
    <w:rsid w:val="00476EF0"/>
    <w:rsid w:val="004C7374"/>
    <w:rsid w:val="004E2405"/>
    <w:rsid w:val="00534F83"/>
    <w:rsid w:val="00564447"/>
    <w:rsid w:val="005C44D4"/>
    <w:rsid w:val="005F3F0E"/>
    <w:rsid w:val="006415C4"/>
    <w:rsid w:val="00641B79"/>
    <w:rsid w:val="006434AF"/>
    <w:rsid w:val="00646360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7312"/>
    <w:rsid w:val="007E19F9"/>
    <w:rsid w:val="008029B4"/>
    <w:rsid w:val="00815FE8"/>
    <w:rsid w:val="00835795"/>
    <w:rsid w:val="008A7CFF"/>
    <w:rsid w:val="008C34CB"/>
    <w:rsid w:val="00914913"/>
    <w:rsid w:val="009D7B44"/>
    <w:rsid w:val="009E187C"/>
    <w:rsid w:val="009E5D4F"/>
    <w:rsid w:val="00A066D5"/>
    <w:rsid w:val="00A12251"/>
    <w:rsid w:val="00A245F2"/>
    <w:rsid w:val="00A77DC2"/>
    <w:rsid w:val="00AA463B"/>
    <w:rsid w:val="00AC0DE2"/>
    <w:rsid w:val="00AD2CA9"/>
    <w:rsid w:val="00AD62D4"/>
    <w:rsid w:val="00B10DC2"/>
    <w:rsid w:val="00B136B7"/>
    <w:rsid w:val="00B357FB"/>
    <w:rsid w:val="00B526F9"/>
    <w:rsid w:val="00B849EF"/>
    <w:rsid w:val="00BA081D"/>
    <w:rsid w:val="00C267F1"/>
    <w:rsid w:val="00C354D5"/>
    <w:rsid w:val="00C641E4"/>
    <w:rsid w:val="00C73F96"/>
    <w:rsid w:val="00CD13BB"/>
    <w:rsid w:val="00D115B1"/>
    <w:rsid w:val="00D64A49"/>
    <w:rsid w:val="00D66AF9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B7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C:\Users\My\AppData\Roaming\Microsoft\Templates\Agenda wizard.Wiz</Template>
  <TotalTime>0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2022-02-06T23:51:00Z</dcterms:created>
  <dcterms:modified xsi:type="dcterms:W3CDTF">2022-02-06T23:51:00Z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