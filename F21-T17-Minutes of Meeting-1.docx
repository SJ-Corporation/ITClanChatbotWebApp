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0EB52342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EB5233D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EB5233E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EB5233F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0EB52340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0EB52341" w14:textId="77777777" w:rsidR="00835795" w:rsidRDefault="00835795">
            <w:pPr>
              <w:pStyle w:val="Standard1"/>
            </w:pPr>
          </w:p>
        </w:tc>
      </w:tr>
      <w:tr w:rsidR="00835795" w14:paraId="0EB52350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EB52343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3508" w:type="dxa"/>
            <w:shd w:val="pct10" w:color="auto" w:fill="auto"/>
          </w:tcPr>
          <w:p w14:paraId="0EB52344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EB5234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EB52346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14:paraId="0EB52347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8" w14:textId="121138B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0A6520">
              <w:rPr>
                <w:b/>
                <w:sz w:val="24"/>
              </w:rPr>
              <w:t>2</w:t>
            </w:r>
            <w:r w:rsidR="004A4539">
              <w:rPr>
                <w:b/>
                <w:sz w:val="24"/>
              </w:rPr>
              <w:t>1st</w:t>
            </w:r>
            <w:r w:rsidR="000A6520">
              <w:rPr>
                <w:b/>
                <w:sz w:val="24"/>
              </w:rPr>
              <w:t xml:space="preserve"> September 2021</w:t>
            </w:r>
            <w:r>
              <w:rPr>
                <w:b/>
                <w:sz w:val="24"/>
              </w:rPr>
              <w:t xml:space="preserve">                                              Time:</w:t>
            </w:r>
            <w:r w:rsidR="00DB3253">
              <w:rPr>
                <w:b/>
                <w:sz w:val="24"/>
              </w:rPr>
              <w:t xml:space="preserve"> </w:t>
            </w:r>
            <w:r w:rsidR="00704D8A">
              <w:rPr>
                <w:b/>
                <w:sz w:val="24"/>
              </w:rPr>
              <w:t>11:00 – 13:00</w:t>
            </w:r>
          </w:p>
          <w:p w14:paraId="0EB52349" w14:textId="5500304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B3253">
              <w:rPr>
                <w:b/>
                <w:sz w:val="24"/>
              </w:rPr>
              <w:t xml:space="preserve"> Microsoft Teams</w:t>
            </w:r>
          </w:p>
        </w:tc>
        <w:tc>
          <w:tcPr>
            <w:tcW w:w="1559" w:type="dxa"/>
            <w:shd w:val="pct10" w:color="auto" w:fill="auto"/>
          </w:tcPr>
          <w:p w14:paraId="0EB5234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EB5234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0EB5234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0EB5234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F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EB52356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EB52351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EB5235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EB52353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EB52354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0EB52355" w14:textId="77777777" w:rsidR="00835795" w:rsidRDefault="00835795">
            <w:pPr>
              <w:pStyle w:val="Standard1"/>
            </w:pPr>
          </w:p>
        </w:tc>
      </w:tr>
      <w:tr w:rsidR="00835795" w14:paraId="0EB5235C" w14:textId="77777777" w:rsidTr="00835795">
        <w:trPr>
          <w:trHeight w:val="465"/>
        </w:trPr>
        <w:tc>
          <w:tcPr>
            <w:tcW w:w="5495" w:type="dxa"/>
            <w:gridSpan w:val="3"/>
          </w:tcPr>
          <w:p w14:paraId="0EB52357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59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5A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5B" w14:textId="77777777" w:rsidR="00835795" w:rsidRDefault="00835795">
            <w:pPr>
              <w:pStyle w:val="Standard1"/>
            </w:pPr>
          </w:p>
        </w:tc>
      </w:tr>
      <w:tr w:rsidR="00835795" w14:paraId="0EB52365" w14:textId="77777777" w:rsidTr="00835795">
        <w:trPr>
          <w:trHeight w:val="981"/>
        </w:trPr>
        <w:tc>
          <w:tcPr>
            <w:tcW w:w="1987" w:type="dxa"/>
            <w:gridSpan w:val="2"/>
          </w:tcPr>
          <w:p w14:paraId="0EB5235D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EB5235E" w14:textId="18BC1FA9" w:rsidR="00835795" w:rsidRDefault="00835795">
            <w:pPr>
              <w:pStyle w:val="Standard1"/>
            </w:pPr>
            <w:r>
              <w:t xml:space="preserve">Team member 1:     </w:t>
            </w:r>
            <w:r w:rsidR="00DB3253">
              <w:t>Jerish Bovas</w:t>
            </w:r>
            <w:r>
              <w:t xml:space="preserve">                    Team member </w:t>
            </w:r>
            <w:r w:rsidR="004B0A23">
              <w:t>2</w:t>
            </w:r>
            <w:r>
              <w:t>:</w:t>
            </w:r>
            <w:r w:rsidR="004B0A23">
              <w:t xml:space="preserve">     </w:t>
            </w:r>
            <w:r w:rsidR="003A155D">
              <w:t>Sanjay Kannan</w:t>
            </w:r>
          </w:p>
          <w:p w14:paraId="1A33908E" w14:textId="23FF8E2E" w:rsidR="004B0A23" w:rsidRDefault="00835795" w:rsidP="00275E67">
            <w:pPr>
              <w:pStyle w:val="Standard1"/>
            </w:pPr>
            <w:r>
              <w:t xml:space="preserve">Team member </w:t>
            </w:r>
            <w:r w:rsidR="004B0A23">
              <w:t>3</w:t>
            </w:r>
            <w:r>
              <w:t xml:space="preserve">:     </w:t>
            </w:r>
            <w:r w:rsidR="003A155D">
              <w:t>Jesse Eathen Huigh</w:t>
            </w:r>
          </w:p>
          <w:p w14:paraId="0EB52360" w14:textId="4C9014F8" w:rsidR="00835795" w:rsidRDefault="00835795" w:rsidP="00275E67">
            <w:pPr>
              <w:pStyle w:val="Standard1"/>
            </w:pPr>
            <w:r>
              <w:t xml:space="preserve">Team member 4: </w:t>
            </w:r>
            <w:r w:rsidR="003A155D">
              <w:t xml:space="preserve">    Naveen Jose</w:t>
            </w:r>
          </w:p>
        </w:tc>
        <w:tc>
          <w:tcPr>
            <w:tcW w:w="1559" w:type="dxa"/>
          </w:tcPr>
          <w:p w14:paraId="0EB52361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2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3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4" w14:textId="77777777" w:rsidR="00835795" w:rsidRDefault="00835795">
            <w:pPr>
              <w:pStyle w:val="Standard1"/>
            </w:pPr>
          </w:p>
        </w:tc>
      </w:tr>
      <w:bookmarkEnd w:id="3"/>
      <w:tr w:rsidR="00835795" w14:paraId="0EB5236B" w14:textId="77777777" w:rsidTr="00835795">
        <w:trPr>
          <w:trHeight w:val="68"/>
        </w:trPr>
        <w:tc>
          <w:tcPr>
            <w:tcW w:w="5495" w:type="dxa"/>
            <w:gridSpan w:val="3"/>
          </w:tcPr>
          <w:p w14:paraId="0EB52366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67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8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9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A" w14:textId="77777777" w:rsidR="00835795" w:rsidRDefault="00835795">
            <w:pPr>
              <w:pStyle w:val="Standard1"/>
            </w:pPr>
          </w:p>
        </w:tc>
      </w:tr>
      <w:tr w:rsidR="00835795" w14:paraId="0EB52371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C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F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7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0EB52379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2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3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4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6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EB52377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8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0EB5238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A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B" w14:textId="2C550560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C" w14:textId="4A2B53EC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D" w14:textId="7B3F578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E" w14:textId="480DCB3B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F" w14:textId="543A7392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0EB5238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1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2" w14:textId="6F4F242A" w:rsidR="00835795" w:rsidRDefault="004A4539" w:rsidP="00F44F3A">
            <w:pPr>
              <w:pStyle w:val="Standard1"/>
              <w:spacing w:before="120" w:after="120"/>
            </w:pPr>
            <w:r>
              <w:t>The First meeting of the team is for the team member to meet each other and introduce themselves and choose a project.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3" w14:textId="541A4418" w:rsidR="00835795" w:rsidRDefault="002E2937" w:rsidP="00F44F3A">
            <w:pPr>
              <w:pStyle w:val="Standard1"/>
              <w:spacing w:before="120" w:after="120"/>
            </w:pPr>
            <w:r>
              <w:t xml:space="preserve">Contacting stake holder and </w:t>
            </w:r>
            <w:r w:rsidR="007C10B5">
              <w:t>learning about the application.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4" w14:textId="32EE9506" w:rsidR="00835795" w:rsidRDefault="007C10B5" w:rsidP="007C10B5">
            <w:pPr>
              <w:pStyle w:val="Standard1"/>
              <w:spacing w:before="120" w:after="120"/>
              <w:ind w:left="720" w:hanging="720"/>
            </w:pPr>
            <w:r>
              <w:t>2</w:t>
            </w:r>
            <w:r w:rsidR="004A4539">
              <w:t>7</w:t>
            </w:r>
            <w:r>
              <w:t>-</w:t>
            </w:r>
            <w:r w:rsidR="003711A6">
              <w:t>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5" w14:textId="1BF0833B" w:rsidR="00835795" w:rsidRDefault="003711A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6" w14:textId="469B2615" w:rsidR="00835795" w:rsidRDefault="003711A6" w:rsidP="00F44F3A">
            <w:pPr>
              <w:pStyle w:val="Standard1"/>
              <w:spacing w:before="120" w:after="120"/>
            </w:pPr>
            <w:r>
              <w:t>2</w:t>
            </w:r>
            <w:r w:rsidR="004A4539">
              <w:t>5</w:t>
            </w:r>
            <w:r>
              <w:t>-09-2021</w:t>
            </w:r>
          </w:p>
        </w:tc>
      </w:tr>
      <w:tr w:rsidR="00835795" w14:paraId="0EB5238E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8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9" w14:textId="52BE8FC5" w:rsidR="00835795" w:rsidRDefault="004A4539" w:rsidP="00F44F3A">
            <w:pPr>
              <w:pStyle w:val="Standard1"/>
              <w:spacing w:before="120" w:after="120"/>
            </w:pPr>
            <w:r>
              <w:t>Team members introducing themselves to each other.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A" w14:textId="77CA49C6" w:rsidR="00835795" w:rsidRDefault="004A4539" w:rsidP="00F44F3A">
            <w:pPr>
              <w:pStyle w:val="Standard1"/>
              <w:spacing w:before="120" w:after="120"/>
            </w:pPr>
            <w:r>
              <w:t>Introduction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B" w14:textId="1D6CFEB4" w:rsidR="00835795" w:rsidRDefault="009D51CB" w:rsidP="00F44F3A">
            <w:pPr>
              <w:pStyle w:val="Standard1"/>
              <w:spacing w:before="120" w:after="120"/>
            </w:pPr>
            <w:r>
              <w:t>2</w:t>
            </w:r>
            <w:r w:rsidR="004A4539">
              <w:t>1</w:t>
            </w:r>
            <w:r>
              <w:t>-09-2021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C" w14:textId="44BF45D9" w:rsidR="00835795" w:rsidRDefault="009D51C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D" w14:textId="729A64E7" w:rsidR="00835795" w:rsidRDefault="000A5C4A" w:rsidP="00F44F3A">
            <w:pPr>
              <w:pStyle w:val="Standard1"/>
              <w:spacing w:before="120" w:after="120"/>
            </w:pPr>
            <w:r>
              <w:t>2</w:t>
            </w:r>
            <w:r w:rsidR="004A4539">
              <w:t>1</w:t>
            </w:r>
            <w:r>
              <w:t>-09-2021</w:t>
            </w:r>
          </w:p>
        </w:tc>
      </w:tr>
      <w:tr w:rsidR="00835795" w14:paraId="0EB52395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F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0" w14:textId="6CF80FE7" w:rsidR="00835795" w:rsidRDefault="004A4539" w:rsidP="00F44F3A">
            <w:pPr>
              <w:pStyle w:val="Standard1"/>
              <w:spacing w:before="120" w:after="120"/>
            </w:pPr>
            <w:r>
              <w:t>Discussing about possible project works and choosing one.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1" w14:textId="456B225E" w:rsidR="00835795" w:rsidRDefault="004A4539" w:rsidP="00F44F3A">
            <w:pPr>
              <w:pStyle w:val="Standard1"/>
              <w:spacing w:before="120" w:after="120"/>
            </w:pPr>
            <w:r>
              <w:t>Choosing Project work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2" w14:textId="6C930AB9" w:rsidR="00835795" w:rsidRDefault="000775B4" w:rsidP="00F44F3A">
            <w:pPr>
              <w:pStyle w:val="Standard1"/>
              <w:spacing w:before="120" w:after="120"/>
            </w:pPr>
            <w:r>
              <w:t>2</w:t>
            </w:r>
            <w:r w:rsidR="004A4539">
              <w:t>7</w:t>
            </w:r>
            <w:r>
              <w:t>-09-2021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3" w14:textId="3162BF34" w:rsidR="00835795" w:rsidRDefault="000775B4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4" w14:textId="473E47F5" w:rsidR="00835795" w:rsidRDefault="000775B4" w:rsidP="00F44F3A">
            <w:pPr>
              <w:pStyle w:val="Standard1"/>
              <w:spacing w:before="120" w:after="120"/>
            </w:pPr>
            <w:r>
              <w:t>2</w:t>
            </w:r>
            <w:r w:rsidR="004A4539">
              <w:t>5</w:t>
            </w:r>
            <w:r>
              <w:t>-09-2021</w:t>
            </w:r>
          </w:p>
        </w:tc>
      </w:tr>
      <w:tr w:rsidR="00835795" w14:paraId="0EB5239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6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7" w14:textId="24AFE5E1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8" w14:textId="281DD42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9" w14:textId="1B6094BE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A" w14:textId="4E8146FD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B" w14:textId="6336F5D1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EB523AD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D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E" w14:textId="3DA53F33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AB604A">
              <w:t>0</w:t>
            </w:r>
            <w:r w:rsidR="004A4539">
              <w:t>8</w:t>
            </w:r>
            <w:r w:rsidR="00AB604A">
              <w:t>-10-2021</w:t>
            </w:r>
            <w:r w:rsidR="00D03C83">
              <w:t>.</w:t>
            </w:r>
          </w:p>
          <w:p w14:paraId="0EB5239F" w14:textId="225C3AB3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AB604A">
              <w:t>11:00</w:t>
            </w:r>
            <w:r w:rsidR="00D03C83">
              <w:t>.</w:t>
            </w:r>
          </w:p>
          <w:p w14:paraId="0EB523A0" w14:textId="539F53BC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AB604A">
              <w:t xml:space="preserve"> Microsoft teams</w:t>
            </w:r>
            <w:r w:rsidR="00D03C83">
              <w:t>.</w:t>
            </w:r>
          </w:p>
          <w:p w14:paraId="0EB523A1" w14:textId="0395396F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4A4539">
              <w:t>Stake Holder approvel</w:t>
            </w:r>
            <w:r w:rsidR="00D03C83">
              <w:t>.</w:t>
            </w:r>
          </w:p>
          <w:p w14:paraId="0EB523A2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EB523A3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14:paraId="0EB523A4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14:paraId="0EB523A5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14:paraId="0EB523A6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14:paraId="0EB523A7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0EB523A8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0EB523A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57580"/>
    <w:rsid w:val="00062C8D"/>
    <w:rsid w:val="00064F5E"/>
    <w:rsid w:val="00073410"/>
    <w:rsid w:val="000775B4"/>
    <w:rsid w:val="00087F03"/>
    <w:rsid w:val="000A5C4A"/>
    <w:rsid w:val="000A6520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F31EC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2937"/>
    <w:rsid w:val="002E4C88"/>
    <w:rsid w:val="002F2A5F"/>
    <w:rsid w:val="002F4041"/>
    <w:rsid w:val="00317406"/>
    <w:rsid w:val="00352278"/>
    <w:rsid w:val="003711A6"/>
    <w:rsid w:val="00375F23"/>
    <w:rsid w:val="00386AD2"/>
    <w:rsid w:val="003A155D"/>
    <w:rsid w:val="003D0276"/>
    <w:rsid w:val="003D2877"/>
    <w:rsid w:val="004070FC"/>
    <w:rsid w:val="00445966"/>
    <w:rsid w:val="00476EF0"/>
    <w:rsid w:val="004A4539"/>
    <w:rsid w:val="004B0A23"/>
    <w:rsid w:val="004C7374"/>
    <w:rsid w:val="004E2405"/>
    <w:rsid w:val="00521C31"/>
    <w:rsid w:val="00534F83"/>
    <w:rsid w:val="00564447"/>
    <w:rsid w:val="005C44D4"/>
    <w:rsid w:val="005F3F0E"/>
    <w:rsid w:val="00610300"/>
    <w:rsid w:val="00641B79"/>
    <w:rsid w:val="006434AF"/>
    <w:rsid w:val="00657935"/>
    <w:rsid w:val="0066588B"/>
    <w:rsid w:val="00674881"/>
    <w:rsid w:val="0068006E"/>
    <w:rsid w:val="006A74BB"/>
    <w:rsid w:val="006C25AC"/>
    <w:rsid w:val="006F3CD5"/>
    <w:rsid w:val="00702DEC"/>
    <w:rsid w:val="00704D8A"/>
    <w:rsid w:val="0071502A"/>
    <w:rsid w:val="0077361D"/>
    <w:rsid w:val="00782380"/>
    <w:rsid w:val="00783355"/>
    <w:rsid w:val="007A22B5"/>
    <w:rsid w:val="007C0B2F"/>
    <w:rsid w:val="007C10B5"/>
    <w:rsid w:val="007D7312"/>
    <w:rsid w:val="007E19F9"/>
    <w:rsid w:val="008029B4"/>
    <w:rsid w:val="00815FE8"/>
    <w:rsid w:val="00835795"/>
    <w:rsid w:val="0083782E"/>
    <w:rsid w:val="008A7CFF"/>
    <w:rsid w:val="008C34CB"/>
    <w:rsid w:val="00914913"/>
    <w:rsid w:val="00952652"/>
    <w:rsid w:val="00976325"/>
    <w:rsid w:val="00982350"/>
    <w:rsid w:val="009D51CB"/>
    <w:rsid w:val="009D7B44"/>
    <w:rsid w:val="009E187C"/>
    <w:rsid w:val="009E5D4F"/>
    <w:rsid w:val="00A12251"/>
    <w:rsid w:val="00A245F2"/>
    <w:rsid w:val="00A77DC2"/>
    <w:rsid w:val="00AA463B"/>
    <w:rsid w:val="00AB604A"/>
    <w:rsid w:val="00AC0DE2"/>
    <w:rsid w:val="00AD2CA9"/>
    <w:rsid w:val="00AD62D4"/>
    <w:rsid w:val="00AE1F19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03C83"/>
    <w:rsid w:val="00D115B1"/>
    <w:rsid w:val="00D6414C"/>
    <w:rsid w:val="00D64A49"/>
    <w:rsid w:val="00D66AF9"/>
    <w:rsid w:val="00D67D9B"/>
    <w:rsid w:val="00DA41A9"/>
    <w:rsid w:val="00DA4ED3"/>
    <w:rsid w:val="00DB269A"/>
    <w:rsid w:val="00DB3253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56D11"/>
    <w:rsid w:val="00F76EEE"/>
    <w:rsid w:val="00FA61CA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52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1</Pages>
  <Words>167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2021-10-10T22:51:00Z</dcterms:created>
  <dcterms:modified xsi:type="dcterms:W3CDTF">2021-10-10T22:51:00Z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